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56BDB" w14:textId="77777777" w:rsidR="00EF7D62" w:rsidRDefault="00EF7D62" w:rsidP="00EF7D62">
      <w:pPr>
        <w:pStyle w:val="Kop1"/>
        <w:jc w:val="left"/>
      </w:pPr>
    </w:p>
    <w:p w14:paraId="6AE78959" w14:textId="77777777" w:rsidR="00EF7D62" w:rsidRDefault="00EF7D62" w:rsidP="00EF7D62">
      <w:pPr>
        <w:pStyle w:val="Kop1"/>
        <w:jc w:val="left"/>
      </w:pPr>
    </w:p>
    <w:p w14:paraId="4F8CFE89" w14:textId="77777777" w:rsidR="00935A64" w:rsidRPr="00EF7D62" w:rsidRDefault="0027519E" w:rsidP="00EF7D62">
      <w:pPr>
        <w:pStyle w:val="Kop1"/>
        <w:jc w:val="left"/>
        <w:rPr>
          <w:b/>
        </w:rPr>
      </w:pPr>
      <w:r w:rsidRPr="00EF7D62">
        <w:rPr>
          <w:caps w:val="0"/>
        </w:rPr>
        <w:t>OLAF</w:t>
      </w:r>
      <w:r>
        <w:rPr>
          <w:b/>
          <w:caps w:val="0"/>
        </w:rPr>
        <w:t xml:space="preserve"> </w:t>
      </w:r>
      <w:r w:rsidRPr="00EF7D62">
        <w:rPr>
          <w:caps w:val="0"/>
        </w:rPr>
        <w:t>VAN SLIEDREGT</w:t>
      </w:r>
    </w:p>
    <w:p w14:paraId="6F0DBA7D" w14:textId="77777777" w:rsidR="00935A64" w:rsidRPr="00EF7D62" w:rsidRDefault="00935A64" w:rsidP="00EF7D62">
      <w:pPr>
        <w:rPr>
          <w:b/>
        </w:rPr>
      </w:pPr>
    </w:p>
    <w:p w14:paraId="7CB83CC0" w14:textId="77777777" w:rsidR="00935A64" w:rsidRPr="00EF7D62" w:rsidRDefault="0027519E" w:rsidP="00EF7D62">
      <w:pPr>
        <w:rPr>
          <w:b/>
          <w:color w:val="9E4733" w:themeColor="accent1"/>
          <w:sz w:val="36"/>
        </w:rPr>
      </w:pPr>
      <w:r w:rsidRPr="00EF7D62">
        <w:rPr>
          <w:b/>
          <w:sz w:val="36"/>
        </w:rPr>
        <w:t>25-08-2017</w:t>
      </w:r>
    </w:p>
    <w:p w14:paraId="42FF8EF5" w14:textId="77777777" w:rsidR="00935A64" w:rsidRPr="00EF7D62" w:rsidRDefault="00935A64" w:rsidP="00EF7D62">
      <w:pPr>
        <w:rPr>
          <w:b/>
        </w:rPr>
      </w:pPr>
    </w:p>
    <w:p w14:paraId="611C148F" w14:textId="77777777" w:rsidR="00935A64" w:rsidRPr="00EF7D62" w:rsidRDefault="00935A64" w:rsidP="00EF7D62">
      <w:pPr>
        <w:rPr>
          <w:b/>
        </w:rPr>
      </w:pPr>
    </w:p>
    <w:p w14:paraId="0D4D9DB3" w14:textId="77777777" w:rsidR="00935A64" w:rsidRPr="00EF7D62" w:rsidRDefault="00935A64" w:rsidP="00EF7D62">
      <w:pPr>
        <w:rPr>
          <w:b/>
        </w:rPr>
      </w:pPr>
    </w:p>
    <w:p w14:paraId="75A79725" w14:textId="77777777" w:rsidR="00935A64" w:rsidRPr="00EF7D62" w:rsidRDefault="00935A64" w:rsidP="00EF7D62">
      <w:pPr>
        <w:rPr>
          <w:b/>
        </w:rPr>
      </w:pPr>
    </w:p>
    <w:p w14:paraId="395E4C58" w14:textId="77777777" w:rsidR="00935A64" w:rsidRPr="00EF7D62" w:rsidRDefault="00935A64" w:rsidP="00EF7D62">
      <w:pPr>
        <w:rPr>
          <w:b/>
        </w:rPr>
      </w:pPr>
    </w:p>
    <w:p w14:paraId="71A3A701" w14:textId="77777777" w:rsidR="00935A64" w:rsidRPr="00EF7D62" w:rsidRDefault="00935A64" w:rsidP="00EF7D62">
      <w:pPr>
        <w:rPr>
          <w:b/>
        </w:rPr>
      </w:pPr>
    </w:p>
    <w:p w14:paraId="2E4AC5CE" w14:textId="77777777" w:rsidR="00935A64" w:rsidRPr="00EF7D62" w:rsidRDefault="00935A64" w:rsidP="00EF7D62">
      <w:pPr>
        <w:rPr>
          <w:b/>
        </w:rPr>
      </w:pPr>
    </w:p>
    <w:p w14:paraId="05932DCE" w14:textId="77777777" w:rsidR="00935A64" w:rsidRPr="00EF7D62" w:rsidRDefault="00935A64" w:rsidP="00EF7D62">
      <w:pPr>
        <w:rPr>
          <w:b/>
        </w:rPr>
      </w:pPr>
    </w:p>
    <w:p w14:paraId="7A50F3A0" w14:textId="77777777" w:rsidR="00935A64" w:rsidRPr="00EF7D62" w:rsidRDefault="00935A64" w:rsidP="00EF7D62">
      <w:pPr>
        <w:rPr>
          <w:b/>
        </w:rPr>
      </w:pPr>
    </w:p>
    <w:p w14:paraId="0E9F3F62" w14:textId="77777777" w:rsidR="00935A64" w:rsidRPr="00EF7D62" w:rsidRDefault="00935A64" w:rsidP="00EF7D62">
      <w:pPr>
        <w:rPr>
          <w:b/>
        </w:rPr>
      </w:pPr>
    </w:p>
    <w:p w14:paraId="0E4F48A1" w14:textId="77777777" w:rsidR="00935A64" w:rsidRPr="00EF7D62" w:rsidRDefault="00935A64" w:rsidP="00EF7D62">
      <w:pPr>
        <w:rPr>
          <w:b/>
        </w:rPr>
      </w:pPr>
    </w:p>
    <w:p w14:paraId="12A1FA8B" w14:textId="77777777" w:rsidR="00935A64" w:rsidRPr="00EF7D62" w:rsidRDefault="00935A64" w:rsidP="00EF7D62">
      <w:pPr>
        <w:rPr>
          <w:b/>
        </w:rPr>
      </w:pPr>
    </w:p>
    <w:p w14:paraId="6B1566DB" w14:textId="77777777" w:rsidR="00935A64" w:rsidRPr="00EF7D62" w:rsidRDefault="00935A64" w:rsidP="00EF7D62">
      <w:pPr>
        <w:rPr>
          <w:b/>
        </w:rPr>
      </w:pPr>
    </w:p>
    <w:p w14:paraId="2F17E0E3" w14:textId="77777777" w:rsidR="00935A64" w:rsidRPr="00EF7D62" w:rsidRDefault="00935A64" w:rsidP="00EF7D62">
      <w:pPr>
        <w:rPr>
          <w:b/>
        </w:rPr>
      </w:pPr>
    </w:p>
    <w:p w14:paraId="421B2BB9" w14:textId="77777777" w:rsidR="00935A64" w:rsidRPr="00EF7D62" w:rsidRDefault="00935A64" w:rsidP="00EF7D62">
      <w:pPr>
        <w:rPr>
          <w:b/>
        </w:rPr>
      </w:pPr>
    </w:p>
    <w:p w14:paraId="27692815" w14:textId="77777777" w:rsidR="00935A64" w:rsidRPr="00EF7D62" w:rsidRDefault="00935A64" w:rsidP="00EF7D62">
      <w:pPr>
        <w:rPr>
          <w:b/>
        </w:rPr>
      </w:pPr>
    </w:p>
    <w:p w14:paraId="0833793C" w14:textId="77777777" w:rsidR="00935A64" w:rsidRPr="00EF7D62" w:rsidRDefault="00935A64" w:rsidP="00EF7D62">
      <w:pPr>
        <w:rPr>
          <w:b/>
        </w:rPr>
      </w:pPr>
    </w:p>
    <w:p w14:paraId="39BEB0D7" w14:textId="77777777" w:rsidR="00935A64" w:rsidRPr="00EF7D62" w:rsidRDefault="00935A64" w:rsidP="00EF7D62">
      <w:pPr>
        <w:rPr>
          <w:b/>
        </w:rPr>
      </w:pPr>
    </w:p>
    <w:p w14:paraId="6392EADD" w14:textId="77777777" w:rsidR="00935A64" w:rsidRPr="00EF7D62" w:rsidRDefault="00935A64" w:rsidP="00EF7D62">
      <w:pPr>
        <w:rPr>
          <w:b/>
        </w:rPr>
      </w:pPr>
    </w:p>
    <w:p w14:paraId="16491A6C" w14:textId="77777777" w:rsidR="00935A64" w:rsidRPr="00EF7D62" w:rsidRDefault="00935A64" w:rsidP="00EF7D62">
      <w:pPr>
        <w:rPr>
          <w:b/>
        </w:rPr>
      </w:pPr>
    </w:p>
    <w:p w14:paraId="0D875790" w14:textId="77777777" w:rsidR="00935A64" w:rsidRPr="00EF7D62" w:rsidRDefault="00935A64" w:rsidP="00EF7D62">
      <w:pPr>
        <w:rPr>
          <w:b/>
        </w:rPr>
      </w:pPr>
    </w:p>
    <w:p w14:paraId="1C36D6E1" w14:textId="77777777" w:rsidR="00EF7D62" w:rsidRDefault="00EF7D62" w:rsidP="00EF7D62">
      <w:pPr>
        <w:pStyle w:val="Kop1"/>
        <w:jc w:val="left"/>
      </w:pPr>
    </w:p>
    <w:p w14:paraId="7EDE259D" w14:textId="77777777" w:rsidR="00935A64" w:rsidRPr="00EF7D62" w:rsidRDefault="0027519E" w:rsidP="00EF7D62">
      <w:pPr>
        <w:pStyle w:val="Kop1"/>
        <w:jc w:val="left"/>
      </w:pPr>
      <w:r>
        <w:rPr>
          <w:caps w:val="0"/>
        </w:rPr>
        <w:lastRenderedPageBreak/>
        <w:t>K</w:t>
      </w:r>
      <w:r w:rsidRPr="00EF7D62">
        <w:rPr>
          <w:caps w:val="0"/>
        </w:rPr>
        <w:t>ENNISMAKINGSOPDRACHTEN</w:t>
      </w:r>
    </w:p>
    <w:p w14:paraId="2B55FADD" w14:textId="77777777" w:rsidR="00935A64" w:rsidRPr="00EF7D62" w:rsidRDefault="00935A64" w:rsidP="00EF7D62">
      <w:pPr>
        <w:rPr>
          <w:b/>
        </w:rPr>
      </w:pPr>
    </w:p>
    <w:p w14:paraId="1C85A975" w14:textId="77777777" w:rsidR="00935A64" w:rsidRPr="00EF7D62" w:rsidRDefault="0027519E" w:rsidP="00EF7D62">
      <w:pPr>
        <w:rPr>
          <w:b/>
          <w:sz w:val="28"/>
        </w:rPr>
      </w:pPr>
      <w:r>
        <w:rPr>
          <w:rFonts w:cs="Helvetica"/>
          <w:b/>
          <w:sz w:val="28"/>
          <w:lang w:bidi="ar-SA"/>
        </w:rPr>
        <w:t>W</w:t>
      </w:r>
      <w:r w:rsidRPr="00EF7D62">
        <w:rPr>
          <w:rFonts w:cs="Helvetica"/>
          <w:b/>
          <w:sz w:val="28"/>
          <w:lang w:bidi="ar-SA"/>
        </w:rPr>
        <w:t>AT IS DE NAAM VAN MIJN PRAKTIJKOPLEIDER?</w:t>
      </w:r>
    </w:p>
    <w:p w14:paraId="4EC2B7AF" w14:textId="77777777" w:rsidR="00935A64" w:rsidRPr="00EF7D62" w:rsidRDefault="0027519E" w:rsidP="00EF7D62">
      <w:pPr>
        <w:rPr>
          <w:sz w:val="24"/>
        </w:rPr>
      </w:pPr>
      <w:r w:rsidRPr="00EF7D62">
        <w:rPr>
          <w:sz w:val="24"/>
        </w:rPr>
        <w:t>KIM MASSARO</w:t>
      </w:r>
    </w:p>
    <w:p w14:paraId="1F0D87AC" w14:textId="77777777" w:rsidR="00935A64" w:rsidRPr="00EF7D62" w:rsidRDefault="00935A64" w:rsidP="00EF7D62">
      <w:pPr>
        <w:rPr>
          <w:b/>
        </w:rPr>
      </w:pPr>
    </w:p>
    <w:p w14:paraId="651A95D1" w14:textId="77777777" w:rsidR="00935A64" w:rsidRPr="00EF7D62" w:rsidRDefault="0027519E" w:rsidP="00EF7D62">
      <w:pPr>
        <w:rPr>
          <w:b/>
          <w:sz w:val="28"/>
        </w:rPr>
      </w:pPr>
      <w:r>
        <w:rPr>
          <w:b/>
          <w:sz w:val="28"/>
        </w:rPr>
        <w:t>W</w:t>
      </w:r>
      <w:r w:rsidRPr="00EF7D62">
        <w:rPr>
          <w:b/>
          <w:sz w:val="28"/>
        </w:rPr>
        <w:t>AT IS HET EMAIL ADRES VAN MIJN PRAKTIJKOPLEIDER?</w:t>
      </w:r>
    </w:p>
    <w:p w14:paraId="47F265F1" w14:textId="77777777" w:rsidR="00935A64" w:rsidRPr="00EF7D62" w:rsidRDefault="007775C5" w:rsidP="00EF7D62">
      <w:hyperlink r:id="rId7" w:history="1">
        <w:r w:rsidR="0027519E" w:rsidRPr="00EF7D62">
          <w:rPr>
            <w:rStyle w:val="Hyperlink"/>
            <w:rFonts w:cs="Helvetica"/>
            <w:sz w:val="24"/>
            <w:szCs w:val="24"/>
            <w:lang w:bidi="ar-SA"/>
          </w:rPr>
          <w:t>KIM@COMPETA.COM</w:t>
        </w:r>
      </w:hyperlink>
    </w:p>
    <w:p w14:paraId="393DA16C" w14:textId="77777777" w:rsidR="00935A64" w:rsidRPr="00EF7D62" w:rsidRDefault="00935A64" w:rsidP="00EF7D62">
      <w:pPr>
        <w:rPr>
          <w:rFonts w:cs="Helvetica"/>
          <w:b/>
          <w:lang w:bidi="ar-SA"/>
        </w:rPr>
      </w:pPr>
    </w:p>
    <w:p w14:paraId="0C668208" w14:textId="77777777" w:rsidR="00935A64" w:rsidRPr="00EF7D62" w:rsidRDefault="0027519E" w:rsidP="00EF7D62">
      <w:pPr>
        <w:rPr>
          <w:rFonts w:cs="Times New Roman"/>
          <w:b/>
          <w:color w:val="DBA84D" w:themeColor="accent2"/>
          <w:sz w:val="28"/>
        </w:rPr>
      </w:pPr>
      <w:r>
        <w:rPr>
          <w:rFonts w:cs="Helvetica"/>
          <w:b/>
          <w:sz w:val="28"/>
          <w:lang w:bidi="ar-SA"/>
        </w:rPr>
        <w:t>W</w:t>
      </w:r>
      <w:r w:rsidRPr="00EF7D62">
        <w:rPr>
          <w:rFonts w:cs="Helvetica"/>
          <w:b/>
          <w:sz w:val="28"/>
          <w:lang w:bidi="ar-SA"/>
        </w:rPr>
        <w:t>ELKE OPLEIDING HEEFT MIJN PRAKTIJK OPLEIDER GEDAAN?</w:t>
      </w:r>
    </w:p>
    <w:p w14:paraId="53971F8F" w14:textId="77777777" w:rsidR="00935A64" w:rsidRPr="00EF7D62" w:rsidRDefault="0027519E" w:rsidP="00EF7D62">
      <w:r>
        <w:t>ICT</w:t>
      </w:r>
      <w:r w:rsidRPr="00EF7D62">
        <w:t>-BEHEER</w:t>
      </w:r>
      <w:r>
        <w:t>.</w:t>
      </w:r>
    </w:p>
    <w:p w14:paraId="67A282B2" w14:textId="77777777" w:rsidR="00935A64" w:rsidRPr="00EF7D62" w:rsidRDefault="00935A64" w:rsidP="00EF7D62">
      <w:pPr>
        <w:rPr>
          <w:b/>
        </w:rPr>
      </w:pPr>
    </w:p>
    <w:p w14:paraId="607CC705" w14:textId="77777777" w:rsidR="00935A64" w:rsidRPr="00EF7D62" w:rsidRDefault="0027519E" w:rsidP="00EF7D62">
      <w:pPr>
        <w:rPr>
          <w:rFonts w:cs="Helvetica"/>
          <w:b/>
          <w:sz w:val="28"/>
          <w:lang w:bidi="ar-SA"/>
        </w:rPr>
      </w:pPr>
      <w:r>
        <w:rPr>
          <w:rFonts w:cs="Helvetica"/>
          <w:b/>
          <w:sz w:val="28"/>
          <w:lang w:bidi="ar-SA"/>
        </w:rPr>
        <w:t>W</w:t>
      </w:r>
      <w:r w:rsidRPr="00EF7D62">
        <w:rPr>
          <w:rFonts w:cs="Helvetica"/>
          <w:b/>
          <w:sz w:val="28"/>
          <w:lang w:bidi="ar-SA"/>
        </w:rPr>
        <w:t>ELKE FUNCTIE HEEFT MIJN PRAKTIJKOPLEIDER?</w:t>
      </w:r>
    </w:p>
    <w:p w14:paraId="2DEBFB49" w14:textId="77777777" w:rsidR="00935A64" w:rsidRPr="00EF7D62" w:rsidRDefault="0027519E" w:rsidP="00EF7D62">
      <w:pPr>
        <w:rPr>
          <w:rFonts w:cs="Arial"/>
          <w:sz w:val="24"/>
        </w:rPr>
      </w:pPr>
      <w:r w:rsidRPr="00EF7D62">
        <w:rPr>
          <w:rFonts w:cs="Arial"/>
          <w:sz w:val="24"/>
        </w:rPr>
        <w:t xml:space="preserve">TECHNICAL LEAD </w:t>
      </w:r>
      <w:proofErr w:type="gramStart"/>
      <w:r w:rsidRPr="00EF7D62">
        <w:rPr>
          <w:rFonts w:cs="Arial"/>
          <w:sz w:val="24"/>
        </w:rPr>
        <w:t>COMPETA /</w:t>
      </w:r>
      <w:proofErr w:type="gramEnd"/>
      <w:r w:rsidRPr="00EF7D62">
        <w:rPr>
          <w:rFonts w:cs="Arial"/>
          <w:sz w:val="24"/>
        </w:rPr>
        <w:t xml:space="preserve"> PRODUCT OWNER CODEPAMOJA EU.</w:t>
      </w:r>
    </w:p>
    <w:p w14:paraId="5113EBA5" w14:textId="77777777" w:rsidR="00935A64" w:rsidRPr="00EF7D62" w:rsidRDefault="00935A64" w:rsidP="00EF7D62">
      <w:pPr>
        <w:rPr>
          <w:rFonts w:cs="Arial"/>
          <w:b/>
          <w:color w:val="9E4733" w:themeColor="accent1"/>
        </w:rPr>
      </w:pPr>
    </w:p>
    <w:p w14:paraId="044407C4" w14:textId="77777777" w:rsidR="00935A64" w:rsidRPr="00EF7D62" w:rsidRDefault="0027519E" w:rsidP="00EF7D62">
      <w:pPr>
        <w:rPr>
          <w:rFonts w:cs="Times New Roman"/>
          <w:b/>
          <w:sz w:val="28"/>
        </w:rPr>
      </w:pPr>
      <w:r>
        <w:rPr>
          <w:rFonts w:cs="Helvetica"/>
          <w:b/>
          <w:sz w:val="28"/>
          <w:lang w:bidi="ar-SA"/>
        </w:rPr>
        <w:t>E</w:t>
      </w:r>
      <w:r w:rsidRPr="00EF7D62">
        <w:rPr>
          <w:rFonts w:cs="Helvetica"/>
          <w:b/>
          <w:sz w:val="28"/>
          <w:lang w:bidi="ar-SA"/>
        </w:rPr>
        <w:t>RVARING OP VAKGEBIED?</w:t>
      </w:r>
    </w:p>
    <w:p w14:paraId="40EA901E" w14:textId="77777777" w:rsidR="00935A64" w:rsidRPr="00EF7D62" w:rsidRDefault="0027519E" w:rsidP="00EF7D62">
      <w:pPr>
        <w:rPr>
          <w:sz w:val="24"/>
        </w:rPr>
      </w:pPr>
      <w:r>
        <w:rPr>
          <w:rFonts w:cs="Arial"/>
          <w:sz w:val="24"/>
        </w:rPr>
        <w:t>K</w:t>
      </w:r>
      <w:r w:rsidRPr="00EF7D62">
        <w:rPr>
          <w:rFonts w:cs="Arial"/>
          <w:sz w:val="24"/>
        </w:rPr>
        <w:t>IM HEEFT ONGEVEER 10 JAAR ERVARING OP HET GE</w:t>
      </w:r>
      <w:r>
        <w:rPr>
          <w:rFonts w:cs="Arial"/>
          <w:sz w:val="24"/>
        </w:rPr>
        <w:t>BIED VAN SOFTWARE DEVELOPMENT. N</w:t>
      </w:r>
      <w:r w:rsidRPr="00EF7D62">
        <w:rPr>
          <w:rFonts w:cs="Arial"/>
          <w:sz w:val="24"/>
        </w:rPr>
        <w:t>A EERST ERVARING TE HEBBEN OPGEDAAN IN DE BACK-END, KWAM ZIJ ER AL SNEL ACHTER DAT HAAR PASSIE MEER OP DE FRONT-END EN UX/UI KANT LAG.</w:t>
      </w:r>
    </w:p>
    <w:p w14:paraId="01A7A54B" w14:textId="77777777" w:rsidR="00935A64" w:rsidRPr="00EF7D62" w:rsidRDefault="00935A64" w:rsidP="00EF7D62">
      <w:pPr>
        <w:rPr>
          <w:rFonts w:cs="Helvetica"/>
          <w:b/>
          <w:lang w:bidi="ar-SA"/>
        </w:rPr>
      </w:pPr>
    </w:p>
    <w:p w14:paraId="177CF249" w14:textId="77777777" w:rsidR="00935A64" w:rsidRPr="00EF7D62" w:rsidRDefault="0027519E" w:rsidP="00EF7D62">
      <w:pPr>
        <w:rPr>
          <w:rFonts w:cs="Times New Roman"/>
          <w:b/>
          <w:color w:val="DBA84D" w:themeColor="accent2"/>
          <w:sz w:val="28"/>
        </w:rPr>
      </w:pPr>
      <w:r>
        <w:rPr>
          <w:rFonts w:cs="Helvetica"/>
          <w:b/>
          <w:sz w:val="28"/>
          <w:lang w:bidi="ar-SA"/>
        </w:rPr>
        <w:t>G</w:t>
      </w:r>
      <w:r w:rsidRPr="00EF7D62">
        <w:rPr>
          <w:rFonts w:cs="Helvetica"/>
          <w:b/>
          <w:sz w:val="28"/>
          <w:lang w:bidi="ar-SA"/>
        </w:rPr>
        <w:t>ESCHIEDENIS BINNEN HET BEDRIJF?</w:t>
      </w:r>
    </w:p>
    <w:p w14:paraId="2F678B4D" w14:textId="77777777" w:rsidR="00935A64" w:rsidRDefault="0027519E" w:rsidP="00EF7D62">
      <w:pPr>
        <w:rPr>
          <w:rFonts w:cs="Arial"/>
          <w:sz w:val="24"/>
        </w:rPr>
      </w:pPr>
      <w:r w:rsidRPr="0027519E">
        <w:rPr>
          <w:rFonts w:cs="Arial"/>
          <w:sz w:val="24"/>
        </w:rPr>
        <w:t>DRIE JAAR GELEDEN IS KIM BEGONNEN ALS FRONT-END DEVELOPER BIJ COMPETA. ZIJ HEEFT HIER EERST EEN MAAND OP KANTOOR DE TIJD GEHAD OM HAAR KENNIS IN NIE</w:t>
      </w:r>
      <w:r>
        <w:rPr>
          <w:rFonts w:cs="Arial"/>
          <w:sz w:val="24"/>
        </w:rPr>
        <w:t>UWE TECHNIEKEN UIT TE BREIDEN. V</w:t>
      </w:r>
      <w:r w:rsidRPr="0027519E">
        <w:rPr>
          <w:rFonts w:cs="Arial"/>
          <w:sz w:val="24"/>
        </w:rPr>
        <w:t>ERVOLGENS HEEFT ZIJ OP DETACHEERBASIS GEWERKT OP PROJECTEN BI</w:t>
      </w:r>
      <w:r>
        <w:rPr>
          <w:rFonts w:cs="Arial"/>
          <w:sz w:val="24"/>
        </w:rPr>
        <w:t>J NOORDHOFF UITGEVERIJ EN UWV. D</w:t>
      </w:r>
      <w:r w:rsidRPr="0027519E">
        <w:rPr>
          <w:rFonts w:cs="Arial"/>
          <w:sz w:val="24"/>
        </w:rPr>
        <w:t>AARNA HEEFT ZIJ AAN CODEPAMOJA KE/EU GEWERKT EN IS DAAR NOG STEEDS IN WERKZAAM. IN DE AFGELOPEN 3 JAAR IS KIM DOORGEGROEID TOT TECHNICAL LEAD VAN COMPETA EN PR</w:t>
      </w:r>
      <w:r>
        <w:rPr>
          <w:rFonts w:cs="Arial"/>
          <w:sz w:val="24"/>
        </w:rPr>
        <w:t>ODUCT OWNER VAN CODEPAMOJA EU.</w:t>
      </w:r>
    </w:p>
    <w:p w14:paraId="3257D178" w14:textId="77777777" w:rsidR="0027519E" w:rsidRDefault="0027519E" w:rsidP="00EF7D62">
      <w:pPr>
        <w:rPr>
          <w:rFonts w:cs="Arial"/>
          <w:sz w:val="24"/>
        </w:rPr>
      </w:pPr>
    </w:p>
    <w:p w14:paraId="6E0BA52C" w14:textId="77777777" w:rsidR="0027519E" w:rsidRDefault="0027519E" w:rsidP="00EF7D62">
      <w:pPr>
        <w:rPr>
          <w:rFonts w:cs="Arial"/>
          <w:sz w:val="24"/>
        </w:rPr>
      </w:pPr>
    </w:p>
    <w:p w14:paraId="4FCC707F" w14:textId="77777777" w:rsidR="0027519E" w:rsidRDefault="0027519E" w:rsidP="00EF7D62">
      <w:pPr>
        <w:rPr>
          <w:rFonts w:cs="Arial"/>
          <w:sz w:val="24"/>
        </w:rPr>
      </w:pPr>
    </w:p>
    <w:p w14:paraId="7104A2C2" w14:textId="77777777" w:rsidR="0027519E" w:rsidRPr="0027519E" w:rsidRDefault="0027519E" w:rsidP="00EF7D62">
      <w:pPr>
        <w:rPr>
          <w:rFonts w:cs="Arial"/>
          <w:sz w:val="24"/>
        </w:rPr>
      </w:pPr>
    </w:p>
    <w:p w14:paraId="59E4D886" w14:textId="77777777" w:rsidR="00935A64" w:rsidRPr="0027519E" w:rsidRDefault="0027519E" w:rsidP="00EF7D62">
      <w:pPr>
        <w:rPr>
          <w:rFonts w:cs="Times New Roman"/>
          <w:b/>
          <w:sz w:val="28"/>
        </w:rPr>
      </w:pPr>
      <w:r>
        <w:rPr>
          <w:rFonts w:cs="Helvetica"/>
          <w:b/>
          <w:sz w:val="28"/>
          <w:lang w:bidi="ar-SA"/>
        </w:rPr>
        <w:t>E</w:t>
      </w:r>
      <w:r w:rsidRPr="0027519E">
        <w:rPr>
          <w:rFonts w:cs="Helvetica"/>
          <w:b/>
          <w:sz w:val="28"/>
          <w:lang w:bidi="ar-SA"/>
        </w:rPr>
        <w:t>RVARING MET HET BEGELEIDEN VAN STUDENTEN?</w:t>
      </w:r>
    </w:p>
    <w:p w14:paraId="3B5363D2" w14:textId="77777777" w:rsidR="00EF7D62" w:rsidRDefault="0027519E" w:rsidP="00EF7D62">
      <w:pPr>
        <w:rPr>
          <w:rFonts w:cs="Helvetica"/>
          <w:sz w:val="24"/>
          <w:lang w:bidi="ar-SA"/>
        </w:rPr>
      </w:pPr>
      <w:r w:rsidRPr="0027519E">
        <w:rPr>
          <w:rFonts w:cs="Arial"/>
          <w:sz w:val="24"/>
        </w:rPr>
        <w:t>COMPETA HEEFT EEN TRAININGSPROGRAMMA GENAAMD CODEPAMOJA EU WAARBIJ STUDENTEN EN/OF JUNIOR DEVELOPERS GETRAIND WORDEN IN AGILE PROJECT MANAGEMENT (SCRUM) EN SOFTWARE DEVELOPMENT. HIERBIJ WORDT ER ZOWEL OP TEAMVERBAND ALS OP PERSOONLIJKE ONTWIKKELING GELET. KIM IS HIER DE PRODUCT OWNER VAN EN WAARBORGT DAT IEDER EEN GOEDE ONTWIKKELING DOORMAAKT I.C.M. MET HET HR TEAM.</w:t>
      </w:r>
    </w:p>
    <w:p w14:paraId="092952A6" w14:textId="77777777" w:rsidR="0027519E" w:rsidRPr="0027519E" w:rsidRDefault="0027519E" w:rsidP="00EF7D62">
      <w:pPr>
        <w:rPr>
          <w:rFonts w:cs="Helvetica"/>
          <w:sz w:val="24"/>
          <w:lang w:bidi="ar-SA"/>
        </w:rPr>
      </w:pPr>
    </w:p>
    <w:p w14:paraId="1154583D" w14:textId="77777777" w:rsidR="00935A64" w:rsidRPr="0027519E" w:rsidRDefault="0027519E" w:rsidP="00EF7D62">
      <w:pPr>
        <w:rPr>
          <w:rFonts w:cs="Helvetica"/>
          <w:b/>
          <w:sz w:val="28"/>
          <w:lang w:bidi="ar-SA"/>
        </w:rPr>
      </w:pPr>
      <w:r>
        <w:rPr>
          <w:rFonts w:cs="Helvetica"/>
          <w:b/>
          <w:sz w:val="28"/>
          <w:lang w:bidi="ar-SA"/>
        </w:rPr>
        <w:t>W</w:t>
      </w:r>
      <w:r w:rsidRPr="0027519E">
        <w:rPr>
          <w:rFonts w:cs="Helvetica"/>
          <w:b/>
          <w:sz w:val="28"/>
          <w:lang w:bidi="ar-SA"/>
        </w:rPr>
        <w:t>AT VERWACHT DE PRAKTIJKOPLEIDER VAN MIJ?</w:t>
      </w:r>
    </w:p>
    <w:p w14:paraId="6BC9DCE5" w14:textId="77777777" w:rsidR="00935A64" w:rsidRPr="0027519E" w:rsidRDefault="0027519E" w:rsidP="00EF7D62">
      <w:pPr>
        <w:rPr>
          <w:rFonts w:cs="Helvetica"/>
          <w:sz w:val="24"/>
          <w:lang w:bidi="ar-SA"/>
        </w:rPr>
      </w:pPr>
      <w:r>
        <w:rPr>
          <w:rFonts w:cs="Arial"/>
          <w:sz w:val="24"/>
        </w:rPr>
        <w:t>D</w:t>
      </w:r>
      <w:r w:rsidRPr="0027519E">
        <w:rPr>
          <w:rFonts w:cs="Arial"/>
          <w:sz w:val="24"/>
        </w:rPr>
        <w:t>AT IK VERDER WIL ONTWIKKELEN ZOWEL IN MIJN TECHNISCHE ALS SOCIALE VAARDIGHE</w:t>
      </w:r>
      <w:r>
        <w:rPr>
          <w:rFonts w:cs="Arial"/>
          <w:sz w:val="24"/>
        </w:rPr>
        <w:t>DEN. H</w:t>
      </w:r>
      <w:r w:rsidRPr="0027519E">
        <w:rPr>
          <w:rFonts w:cs="Arial"/>
          <w:sz w:val="24"/>
        </w:rPr>
        <w:t>IERBIJ WORDT EEN ENTHOUSIASTE, GEMOTIVEERDE, LEERGIERIGE EN PROFESSIONELE HOUDING VERWACHT.</w:t>
      </w:r>
    </w:p>
    <w:p w14:paraId="3A2C3AFF" w14:textId="77777777" w:rsidR="00935A64" w:rsidRPr="00EF7D62" w:rsidRDefault="00935A64" w:rsidP="00EF7D62">
      <w:pPr>
        <w:rPr>
          <w:b/>
          <w:lang w:bidi="ar-SA"/>
        </w:rPr>
      </w:pPr>
    </w:p>
    <w:p w14:paraId="4DE02193" w14:textId="77777777" w:rsidR="00935A64" w:rsidRPr="0027519E" w:rsidRDefault="0027519E" w:rsidP="00EF7D62">
      <w:pPr>
        <w:rPr>
          <w:rFonts w:cs="Helvetica"/>
          <w:b/>
          <w:sz w:val="28"/>
          <w:lang w:bidi="ar-SA"/>
        </w:rPr>
      </w:pPr>
      <w:r>
        <w:rPr>
          <w:rFonts w:cs="Helvetica"/>
          <w:b/>
          <w:sz w:val="28"/>
          <w:lang w:bidi="ar-SA"/>
        </w:rPr>
        <w:t>W</w:t>
      </w:r>
      <w:r w:rsidRPr="0027519E">
        <w:rPr>
          <w:rFonts w:cs="Helvetica"/>
          <w:b/>
          <w:sz w:val="28"/>
          <w:lang w:bidi="ar-SA"/>
        </w:rPr>
        <w:t>AT IS HET ADRES VAN HET STAGE BEDRIJF?</w:t>
      </w:r>
    </w:p>
    <w:p w14:paraId="2A74F58C" w14:textId="77777777" w:rsidR="00935A64" w:rsidRPr="0027519E" w:rsidRDefault="0027519E" w:rsidP="00EF7D62">
      <w:pPr>
        <w:rPr>
          <w:rFonts w:cs="Arial"/>
          <w:sz w:val="24"/>
        </w:rPr>
      </w:pPr>
      <w:r w:rsidRPr="0027519E">
        <w:rPr>
          <w:rFonts w:cs="Arial"/>
          <w:sz w:val="24"/>
        </w:rPr>
        <w:t>VERRIJN STUARTLAAN 20.</w:t>
      </w:r>
    </w:p>
    <w:p w14:paraId="63FCB9F9" w14:textId="77777777" w:rsidR="00935A64" w:rsidRPr="00EF7D62" w:rsidRDefault="00935A64" w:rsidP="00EF7D62">
      <w:pPr>
        <w:rPr>
          <w:b/>
        </w:rPr>
      </w:pPr>
    </w:p>
    <w:p w14:paraId="7177758C" w14:textId="77777777" w:rsidR="00935A64" w:rsidRPr="0027519E" w:rsidRDefault="0027519E" w:rsidP="00EF7D62">
      <w:pPr>
        <w:rPr>
          <w:rFonts w:cs="Helvetica"/>
          <w:b/>
          <w:sz w:val="28"/>
          <w:lang w:bidi="ar-SA"/>
        </w:rPr>
      </w:pPr>
      <w:r>
        <w:rPr>
          <w:rFonts w:cs="Helvetica"/>
          <w:b/>
          <w:sz w:val="28"/>
          <w:lang w:bidi="ar-SA"/>
        </w:rPr>
        <w:t>W</w:t>
      </w:r>
      <w:r w:rsidRPr="0027519E">
        <w:rPr>
          <w:rFonts w:cs="Helvetica"/>
          <w:b/>
          <w:sz w:val="28"/>
          <w:lang w:bidi="ar-SA"/>
        </w:rPr>
        <w:t>AT IS DE NAAM VAN HET BEDRIJF?</w:t>
      </w:r>
    </w:p>
    <w:p w14:paraId="0EE571E0" w14:textId="77777777" w:rsidR="00935A64" w:rsidRPr="0027519E" w:rsidRDefault="0027519E" w:rsidP="00EF7D62">
      <w:pPr>
        <w:rPr>
          <w:rFonts w:cs="Arial"/>
          <w:sz w:val="24"/>
        </w:rPr>
      </w:pPr>
      <w:r w:rsidRPr="0027519E">
        <w:rPr>
          <w:rFonts w:cs="Arial"/>
          <w:sz w:val="24"/>
        </w:rPr>
        <w:t>COMPETA.</w:t>
      </w:r>
    </w:p>
    <w:p w14:paraId="134E5527" w14:textId="77777777" w:rsidR="00935A64" w:rsidRPr="00EF7D62" w:rsidRDefault="00935A64" w:rsidP="00EF7D62">
      <w:pPr>
        <w:rPr>
          <w:b/>
          <w:lang w:bidi="ar-SA"/>
        </w:rPr>
      </w:pPr>
    </w:p>
    <w:p w14:paraId="3F25642D" w14:textId="77777777" w:rsidR="00935A64" w:rsidRPr="0027519E" w:rsidRDefault="0027519E" w:rsidP="00EF7D62">
      <w:pPr>
        <w:rPr>
          <w:rFonts w:cs="Helvetica"/>
          <w:b/>
          <w:sz w:val="28"/>
          <w:lang w:bidi="ar-SA"/>
        </w:rPr>
      </w:pPr>
      <w:r>
        <w:rPr>
          <w:rFonts w:cs="Helvetica"/>
          <w:b/>
          <w:sz w:val="28"/>
          <w:lang w:bidi="ar-SA"/>
        </w:rPr>
        <w:t>W</w:t>
      </w:r>
      <w:r w:rsidRPr="0027519E">
        <w:rPr>
          <w:rFonts w:cs="Helvetica"/>
          <w:b/>
          <w:sz w:val="28"/>
          <w:lang w:bidi="ar-SA"/>
        </w:rPr>
        <w:t>AT IS HET EMAILADRES VAN HET BEDRIJF?</w:t>
      </w:r>
    </w:p>
    <w:p w14:paraId="1880F63B" w14:textId="77777777" w:rsidR="00935A64" w:rsidRPr="0027519E" w:rsidRDefault="007775C5" w:rsidP="00EF7D62">
      <w:pPr>
        <w:rPr>
          <w:rFonts w:cs="Arial"/>
        </w:rPr>
      </w:pPr>
      <w:hyperlink r:id="rId8" w:history="1">
        <w:r w:rsidR="0027519E" w:rsidRPr="0027519E">
          <w:rPr>
            <w:rStyle w:val="Hyperlink"/>
            <w:rFonts w:cs="Arial"/>
            <w:sz w:val="24"/>
            <w:szCs w:val="24"/>
          </w:rPr>
          <w:t>INFO@COMPETA.NL</w:t>
        </w:r>
      </w:hyperlink>
    </w:p>
    <w:p w14:paraId="2672EDC8" w14:textId="77777777" w:rsidR="00EF7D62" w:rsidRDefault="00EF7D62" w:rsidP="00EF7D62">
      <w:pPr>
        <w:rPr>
          <w:rFonts w:cs="Helvetica"/>
          <w:b/>
          <w:i/>
          <w:lang w:bidi="ar-SA"/>
        </w:rPr>
      </w:pPr>
    </w:p>
    <w:p w14:paraId="2218DBEA" w14:textId="77777777" w:rsidR="00935A64" w:rsidRPr="0027519E" w:rsidRDefault="0027519E" w:rsidP="00EF7D62">
      <w:pPr>
        <w:rPr>
          <w:b/>
          <w:color w:val="000000" w:themeColor="text1"/>
          <w:sz w:val="28"/>
        </w:rPr>
      </w:pPr>
      <w:r>
        <w:rPr>
          <w:rFonts w:cs="Helvetica"/>
          <w:b/>
          <w:sz w:val="28"/>
          <w:lang w:bidi="ar-SA"/>
        </w:rPr>
        <w:t>W</w:t>
      </w:r>
      <w:r w:rsidRPr="0027519E">
        <w:rPr>
          <w:rFonts w:cs="Helvetica"/>
          <w:b/>
          <w:sz w:val="28"/>
          <w:lang w:bidi="ar-SA"/>
        </w:rPr>
        <w:t>AT IS HET EMAILADRES VAN HET BEDRIJF?</w:t>
      </w:r>
    </w:p>
    <w:p w14:paraId="2EB953B6" w14:textId="77777777" w:rsidR="00935A64" w:rsidRPr="0027519E" w:rsidRDefault="0027519E" w:rsidP="00EF7D62">
      <w:pPr>
        <w:rPr>
          <w:color w:val="9E4733" w:themeColor="accent1"/>
          <w:sz w:val="24"/>
        </w:rPr>
      </w:pPr>
      <w:r w:rsidRPr="0027519E">
        <w:rPr>
          <w:sz w:val="24"/>
        </w:rPr>
        <w:t>+31 (0)70 42 77 555</w:t>
      </w:r>
    </w:p>
    <w:p w14:paraId="16CD2D55" w14:textId="77777777" w:rsidR="00935A64" w:rsidRPr="00EF7D62" w:rsidRDefault="00935A64" w:rsidP="00EF7D62">
      <w:pPr>
        <w:rPr>
          <w:b/>
        </w:rPr>
      </w:pPr>
    </w:p>
    <w:p w14:paraId="5850E2E7" w14:textId="77777777" w:rsidR="00935A64" w:rsidRPr="0027519E" w:rsidRDefault="0027519E" w:rsidP="00EF7D62">
      <w:pPr>
        <w:rPr>
          <w:rFonts w:cs="AppleSystemUIFontBold"/>
          <w:b/>
          <w:bCs/>
          <w:color w:val="000000" w:themeColor="text1"/>
          <w:sz w:val="28"/>
        </w:rPr>
      </w:pPr>
      <w:r>
        <w:rPr>
          <w:rFonts w:cs="AppleSystemUIFontBold"/>
          <w:b/>
          <w:bCs/>
          <w:color w:val="000000" w:themeColor="text1"/>
          <w:sz w:val="28"/>
        </w:rPr>
        <w:t>B</w:t>
      </w:r>
      <w:r w:rsidRPr="0027519E">
        <w:rPr>
          <w:rFonts w:cs="AppleSystemUIFontBold"/>
          <w:b/>
          <w:bCs/>
          <w:color w:val="000000" w:themeColor="text1"/>
          <w:sz w:val="28"/>
        </w:rPr>
        <w:t>IJ WELKE AFDELING(EN) ZUL JE WERKZAAM ZIJN IN DEZE STAGEPERIODE?</w:t>
      </w:r>
    </w:p>
    <w:p w14:paraId="321DADA2" w14:textId="77777777" w:rsidR="00935A64" w:rsidRPr="0027519E" w:rsidRDefault="0027519E" w:rsidP="00EF7D62">
      <w:pPr>
        <w:rPr>
          <w:rFonts w:cs="AppleSystemUIFont"/>
          <w:color w:val="000000" w:themeColor="text1"/>
          <w:sz w:val="24"/>
        </w:rPr>
      </w:pPr>
      <w:r w:rsidRPr="0027519E">
        <w:rPr>
          <w:rFonts w:cs="AppleSystemUIFont"/>
          <w:color w:val="000000" w:themeColor="text1"/>
          <w:sz w:val="24"/>
        </w:rPr>
        <w:t xml:space="preserve">DEVELOPMENT. HIER ZAL IK IN SCRUM TEAMS WERKZAAM ZIJN EN OOK DIRECT IN AANMERKING KOMEN MET COMMUNICATION &amp; MARKETING EN HET DESIGN TEAM. </w:t>
      </w:r>
    </w:p>
    <w:p w14:paraId="379AE10A" w14:textId="77777777" w:rsidR="00935A64" w:rsidRPr="00EF7D62" w:rsidRDefault="00935A64" w:rsidP="00EF7D62">
      <w:pPr>
        <w:rPr>
          <w:rFonts w:cs="AppleSystemUIFont"/>
          <w:b/>
          <w:color w:val="000000" w:themeColor="text1"/>
        </w:rPr>
      </w:pPr>
    </w:p>
    <w:p w14:paraId="4BB81785" w14:textId="77777777" w:rsidR="0027519E" w:rsidRDefault="0027519E" w:rsidP="00EF7D62">
      <w:pPr>
        <w:rPr>
          <w:rFonts w:cs="AppleSystemUIFontBold"/>
          <w:b/>
          <w:bCs/>
          <w:color w:val="000000" w:themeColor="text1"/>
        </w:rPr>
      </w:pPr>
    </w:p>
    <w:p w14:paraId="706B2FD1" w14:textId="77777777" w:rsidR="00935A64" w:rsidRPr="0027519E" w:rsidRDefault="0027519E" w:rsidP="00EF7D62">
      <w:pPr>
        <w:rPr>
          <w:rFonts w:cs="AppleSystemUIFontBold"/>
          <w:b/>
          <w:bCs/>
          <w:color w:val="000000" w:themeColor="text1"/>
          <w:sz w:val="28"/>
        </w:rPr>
      </w:pPr>
      <w:r w:rsidRPr="0027519E">
        <w:rPr>
          <w:rFonts w:cs="AppleSystemUIFontBold"/>
          <w:b/>
          <w:bCs/>
          <w:color w:val="000000" w:themeColor="text1"/>
          <w:sz w:val="28"/>
        </w:rPr>
        <w:t xml:space="preserve">WAT ZIJN JE WERKTIJDEN, PAUZE TIJDEN EN WELKE VERGOEDING KRIJG JE? </w:t>
      </w:r>
    </w:p>
    <w:p w14:paraId="5B165158" w14:textId="77777777" w:rsidR="00935A64" w:rsidRPr="0027519E" w:rsidRDefault="0027519E" w:rsidP="00EF7D62">
      <w:pPr>
        <w:rPr>
          <w:rFonts w:cs="AppleSystemUIFontBold"/>
          <w:bCs/>
          <w:color w:val="000000" w:themeColor="text1"/>
          <w:sz w:val="24"/>
        </w:rPr>
      </w:pPr>
      <w:r w:rsidRPr="0027519E">
        <w:rPr>
          <w:rFonts w:cs="AppleSystemUIFont"/>
          <w:color w:val="000000" w:themeColor="text1"/>
          <w:sz w:val="24"/>
        </w:rPr>
        <w:t>COMPETA IS GEOPEND VAN 8:00 - 17:00. PER DAG DIEN JE 8 UUR STAGE TE LOPEN (EXCL. PAUZES) JE BENT VRIJ OM TE KIEZEN VOOR EEN PAUZE VAN 30 TOT 60 MINUTEN. DE ROOKTIJDEN ZIJN OM 10:30, TIJDENS JE PAUZE EN OM 15:00. ER IS GEEN STAGE VERGOEDING.</w:t>
      </w:r>
    </w:p>
    <w:p w14:paraId="023B96E2" w14:textId="77777777" w:rsidR="00935A64" w:rsidRPr="00EF7D62" w:rsidRDefault="00935A64" w:rsidP="00EF7D62">
      <w:pPr>
        <w:rPr>
          <w:rFonts w:cs="AppleSystemUIFontBold"/>
          <w:b/>
          <w:bCs/>
          <w:color w:val="000000" w:themeColor="text1"/>
        </w:rPr>
      </w:pPr>
    </w:p>
    <w:p w14:paraId="4317FD85" w14:textId="77777777" w:rsidR="00935A64" w:rsidRPr="00EF7D62" w:rsidRDefault="0027519E" w:rsidP="00EF7D62">
      <w:pPr>
        <w:rPr>
          <w:rFonts w:cs="AppleSystemUIFontBold"/>
          <w:b/>
          <w:bCs/>
          <w:color w:val="000000" w:themeColor="text1"/>
        </w:rPr>
      </w:pPr>
      <w:r w:rsidRPr="0027519E">
        <w:rPr>
          <w:rFonts w:cs="AppleSystemUIFontBold"/>
          <w:b/>
          <w:bCs/>
          <w:color w:val="000000" w:themeColor="text1"/>
          <w:sz w:val="28"/>
        </w:rPr>
        <w:t>WELKE AFSPRAKEN ZIJN ER RONDOM ABSENTIE, ZIEKTE, GEHEIMHOUDING VAN ZAKEN ENZ</w:t>
      </w:r>
      <w:r>
        <w:rPr>
          <w:rFonts w:cs="AppleSystemUIFontBold"/>
          <w:b/>
          <w:bCs/>
          <w:color w:val="000000" w:themeColor="text1"/>
          <w:sz w:val="28"/>
        </w:rPr>
        <w:t>?</w:t>
      </w:r>
    </w:p>
    <w:p w14:paraId="0A65B19C" w14:textId="77777777" w:rsidR="00935A64" w:rsidRPr="0027519E" w:rsidRDefault="0027519E" w:rsidP="00EF7D62">
      <w:pPr>
        <w:rPr>
          <w:rFonts w:cs="AppleSystemUIFont"/>
          <w:color w:val="000000" w:themeColor="text1"/>
          <w:sz w:val="24"/>
        </w:rPr>
      </w:pPr>
      <w:r w:rsidRPr="0027519E">
        <w:rPr>
          <w:rFonts w:cs="AppleSystemUIFont"/>
          <w:color w:val="000000" w:themeColor="text1"/>
          <w:sz w:val="24"/>
        </w:rPr>
        <w:t xml:space="preserve">IN GEVAL VAN VERTRAGING/ZIEK ZIJN, WORDT HET GEWAARDEERD ALS JE TUSSEN 8:00 </w:t>
      </w:r>
      <w:proofErr w:type="gramStart"/>
      <w:r w:rsidRPr="0027519E">
        <w:rPr>
          <w:rFonts w:cs="AppleSystemUIFont"/>
          <w:color w:val="000000" w:themeColor="text1"/>
          <w:sz w:val="24"/>
        </w:rPr>
        <w:t>EN</w:t>
      </w:r>
      <w:proofErr w:type="gramEnd"/>
      <w:r w:rsidRPr="0027519E">
        <w:rPr>
          <w:rFonts w:cs="AppleSystemUIFont"/>
          <w:color w:val="000000" w:themeColor="text1"/>
          <w:sz w:val="24"/>
        </w:rPr>
        <w:t xml:space="preserve"> 8:30 NAAR KANTOOR BELT OM JE AF TE MELDEN.</w:t>
      </w:r>
    </w:p>
    <w:p w14:paraId="7A5B736D" w14:textId="77777777" w:rsidR="00935A64" w:rsidRPr="00EF7D62" w:rsidRDefault="00935A64" w:rsidP="00EF7D62">
      <w:pPr>
        <w:rPr>
          <w:rFonts w:cs="AppleSystemUIFont"/>
          <w:b/>
          <w:color w:val="000000" w:themeColor="text1"/>
        </w:rPr>
      </w:pPr>
    </w:p>
    <w:p w14:paraId="216820EC" w14:textId="77777777" w:rsidR="00935A64" w:rsidRPr="0027519E" w:rsidRDefault="0027519E" w:rsidP="00EF7D62">
      <w:pPr>
        <w:rPr>
          <w:rFonts w:cs="AppleSystemUIFontBold"/>
          <w:b/>
          <w:bCs/>
          <w:color w:val="000000" w:themeColor="text1"/>
          <w:sz w:val="28"/>
        </w:rPr>
      </w:pPr>
      <w:r w:rsidRPr="0027519E">
        <w:rPr>
          <w:rFonts w:cs="AppleSystemUIFontBold"/>
          <w:b/>
          <w:bCs/>
          <w:color w:val="000000" w:themeColor="text1"/>
          <w:sz w:val="28"/>
        </w:rPr>
        <w:t>WAT ZIJN DE REGELS OMTRENT GEBRUIK VAN JE MOBIELE TELEFOON, SOCIAL MEDIA, MUZIEK, COMPUTER ENZ.?</w:t>
      </w:r>
    </w:p>
    <w:p w14:paraId="32C3CF2F" w14:textId="77777777" w:rsidR="00935A64" w:rsidRPr="0027519E" w:rsidRDefault="0027519E" w:rsidP="00EF7D62">
      <w:pPr>
        <w:rPr>
          <w:rFonts w:cs="AppleSystemUIFont"/>
          <w:color w:val="000000" w:themeColor="text1"/>
          <w:sz w:val="24"/>
        </w:rPr>
      </w:pPr>
      <w:r w:rsidRPr="0027519E">
        <w:rPr>
          <w:rFonts w:cs="AppleSystemUIFont"/>
          <w:color w:val="000000" w:themeColor="text1"/>
          <w:sz w:val="24"/>
        </w:rPr>
        <w:t>ALS DEVELOPER DIEN JE JE EIGEN LAPTOP TE HEBBEN, DIT ZODAT JE ALS DEVELOPER JE EIGEN WERKOMGEVING HEBT EN DAAROM DUS OOK HET BEST JEZELF KAN VERDER ONTWIKKELEN. STREAMEN VAN MUZIEK/VIDEO, SOCIAL MEDIA EN TELEFOON GEBRUIK IS TOEGESTAAN TIJDENS DE PAUZE. BUITEN TE PAUZE WORDT ER VERWACHT DAT DE STUDENT ZICH FOCUST OP DE PROJECTEN EN ZIJN/HAAR ONTWIKKELING.</w:t>
      </w:r>
    </w:p>
    <w:p w14:paraId="1CF00290" w14:textId="77777777" w:rsidR="00935A64" w:rsidRPr="00EF7D62" w:rsidRDefault="00935A64" w:rsidP="00EF7D62">
      <w:pPr>
        <w:rPr>
          <w:rFonts w:cs="AppleSystemUIFontBold"/>
          <w:b/>
          <w:bCs/>
          <w:color w:val="000000" w:themeColor="text1"/>
        </w:rPr>
      </w:pPr>
    </w:p>
    <w:p w14:paraId="3E9F028A" w14:textId="77777777" w:rsidR="00935A64" w:rsidRPr="0027519E" w:rsidRDefault="0027519E" w:rsidP="00EF7D62">
      <w:pPr>
        <w:rPr>
          <w:rFonts w:cs="AppleSystemUIFontBold"/>
          <w:b/>
          <w:bCs/>
          <w:color w:val="000000" w:themeColor="text1"/>
          <w:sz w:val="28"/>
        </w:rPr>
      </w:pPr>
      <w:r w:rsidRPr="0027519E">
        <w:rPr>
          <w:rFonts w:cs="AppleSystemUIFontBold"/>
          <w:b/>
          <w:bCs/>
          <w:color w:val="000000" w:themeColor="text1"/>
          <w:sz w:val="28"/>
        </w:rPr>
        <w:t>SPREEK MET JE PRAKTIJKOPLEIDER MOMENTEN AF WAAROP JULLIE JE VOORTGANG BESPREKEN?</w:t>
      </w:r>
    </w:p>
    <w:p w14:paraId="753132C2" w14:textId="77777777" w:rsidR="00935A64" w:rsidRPr="0027519E" w:rsidRDefault="0027519E" w:rsidP="00EF7D62">
      <w:pPr>
        <w:rPr>
          <w:rFonts w:cs="AppleSystemUIFont"/>
          <w:color w:val="000000" w:themeColor="text1"/>
          <w:sz w:val="24"/>
        </w:rPr>
      </w:pPr>
      <w:r w:rsidRPr="0027519E">
        <w:rPr>
          <w:rFonts w:cs="AppleSystemUIFont"/>
          <w:color w:val="000000" w:themeColor="text1"/>
          <w:sz w:val="24"/>
        </w:rPr>
        <w:t>ER WORDT ELKE 3 WEKEN EEN PERSOONLIJKE SPRINT GEHOUDEN. DIT ZIJN GESPREKKEN WAARBIJ DE DEVELOPER 1 OP 1 MET DE BEGELEIDER ZIT EN BESPREEKT:</w:t>
      </w:r>
    </w:p>
    <w:p w14:paraId="7B753961" w14:textId="77777777" w:rsidR="00935A64" w:rsidRPr="0027519E" w:rsidRDefault="0027519E" w:rsidP="00EF7D62">
      <w:pPr>
        <w:rPr>
          <w:rFonts w:cs="AppleSystemUIFont"/>
          <w:color w:val="000000" w:themeColor="text1"/>
          <w:sz w:val="24"/>
        </w:rPr>
      </w:pPr>
      <w:r w:rsidRPr="0027519E">
        <w:rPr>
          <w:rFonts w:cs="AppleSystemUIFont"/>
          <w:color w:val="000000" w:themeColor="text1"/>
          <w:sz w:val="24"/>
        </w:rPr>
        <w:t>WAT HEB JE TOT NU TOE GEDAAN?</w:t>
      </w:r>
    </w:p>
    <w:p w14:paraId="5B2736A6" w14:textId="77777777" w:rsidR="00935A64" w:rsidRPr="0027519E" w:rsidRDefault="0027519E" w:rsidP="00EF7D62">
      <w:pPr>
        <w:rPr>
          <w:rFonts w:cs="AppleSystemUIFont"/>
          <w:color w:val="000000" w:themeColor="text1"/>
          <w:sz w:val="24"/>
        </w:rPr>
      </w:pPr>
      <w:r w:rsidRPr="0027519E">
        <w:rPr>
          <w:rFonts w:cs="AppleSystemUIFont"/>
          <w:color w:val="000000" w:themeColor="text1"/>
          <w:sz w:val="24"/>
        </w:rPr>
        <w:t>WAT GING ER GOED EN WAT KON BETER?</w:t>
      </w:r>
    </w:p>
    <w:p w14:paraId="0A685440" w14:textId="77777777" w:rsidR="00935A64" w:rsidRPr="0027519E" w:rsidRDefault="0027519E" w:rsidP="00EF7D62">
      <w:pPr>
        <w:rPr>
          <w:rFonts w:cs="AppleSystemUIFont"/>
          <w:color w:val="000000" w:themeColor="text1"/>
          <w:sz w:val="24"/>
        </w:rPr>
      </w:pPr>
      <w:r w:rsidRPr="0027519E">
        <w:rPr>
          <w:rFonts w:cs="AppleSystemUIFont"/>
          <w:color w:val="000000" w:themeColor="text1"/>
          <w:sz w:val="24"/>
        </w:rPr>
        <w:t>WAT ZIJN DE DOELEN VOOR DE VOLGENDE SPRINT</w:t>
      </w:r>
    </w:p>
    <w:p w14:paraId="5F74DBD6" w14:textId="77777777" w:rsidR="00935A64" w:rsidRPr="0027519E" w:rsidRDefault="0027519E" w:rsidP="00EF7D62">
      <w:pPr>
        <w:rPr>
          <w:rFonts w:cs="AppleSystemUIFont"/>
          <w:color w:val="000000" w:themeColor="text1"/>
          <w:sz w:val="24"/>
        </w:rPr>
      </w:pPr>
      <w:r w:rsidRPr="0027519E">
        <w:rPr>
          <w:rFonts w:cs="AppleSystemUIFont"/>
          <w:color w:val="000000" w:themeColor="text1"/>
          <w:sz w:val="24"/>
        </w:rPr>
        <w:t>VOORTGANG TECHNISCHE EN SOCIALE/COMMUNICATIEVE ONTWIKKELING</w:t>
      </w:r>
    </w:p>
    <w:p w14:paraId="2122909D" w14:textId="77777777" w:rsidR="00935A64" w:rsidRPr="00EF7D62" w:rsidRDefault="00935A64" w:rsidP="00EF7D62">
      <w:pPr>
        <w:rPr>
          <w:rFonts w:cs="AppleSystemUIFontBold"/>
          <w:b/>
          <w:bCs/>
          <w:color w:val="000000" w:themeColor="text1"/>
        </w:rPr>
      </w:pPr>
    </w:p>
    <w:p w14:paraId="461291C7" w14:textId="77777777" w:rsidR="00935A64" w:rsidRPr="00EF7D62" w:rsidRDefault="00935A64" w:rsidP="00EF7D62">
      <w:pPr>
        <w:rPr>
          <w:rFonts w:cs="AppleSystemUIFontBold"/>
          <w:b/>
          <w:bCs/>
          <w:color w:val="000000" w:themeColor="text1"/>
        </w:rPr>
      </w:pPr>
    </w:p>
    <w:p w14:paraId="516F68B7" w14:textId="77777777" w:rsidR="00935A64" w:rsidRPr="00EF7D62" w:rsidRDefault="00935A64" w:rsidP="00EF7D62">
      <w:pPr>
        <w:rPr>
          <w:rFonts w:cs="AppleSystemUIFontBold"/>
          <w:b/>
          <w:bCs/>
          <w:color w:val="000000" w:themeColor="text1"/>
        </w:rPr>
      </w:pPr>
    </w:p>
    <w:p w14:paraId="3A112420" w14:textId="77777777" w:rsidR="00935A64" w:rsidRPr="00EF7D62" w:rsidRDefault="00935A64" w:rsidP="00EF7D62">
      <w:pPr>
        <w:rPr>
          <w:rFonts w:cs="AppleSystemUIFontBold"/>
          <w:b/>
          <w:bCs/>
          <w:color w:val="000000" w:themeColor="text1"/>
        </w:rPr>
      </w:pPr>
    </w:p>
    <w:p w14:paraId="3EA3ABD4" w14:textId="77777777" w:rsidR="00935A64" w:rsidRPr="0027519E" w:rsidRDefault="0027519E" w:rsidP="00EF7D62">
      <w:pPr>
        <w:rPr>
          <w:rFonts w:cs="AppleSystemUIFontBold"/>
          <w:b/>
          <w:bCs/>
          <w:color w:val="000000" w:themeColor="text1"/>
          <w:sz w:val="28"/>
        </w:rPr>
      </w:pPr>
      <w:r w:rsidRPr="0027519E">
        <w:rPr>
          <w:rFonts w:cs="AppleSystemUIFontBold"/>
          <w:b/>
          <w:bCs/>
          <w:color w:val="000000" w:themeColor="text1"/>
          <w:sz w:val="28"/>
        </w:rPr>
        <w:lastRenderedPageBreak/>
        <w:t>WELKE BEGELEIDING KRIJG JE VAN JE PRAKTIJKOPLEIDER TIJDENS HET UITVOEREN VAN DE OPDRACHTEN?</w:t>
      </w:r>
    </w:p>
    <w:p w14:paraId="2803B371" w14:textId="77777777" w:rsidR="00935A64" w:rsidRPr="0027519E" w:rsidRDefault="0027519E" w:rsidP="00EF7D62">
      <w:pPr>
        <w:rPr>
          <w:rFonts w:cs="AppleSystemUIFont"/>
          <w:color w:val="000000" w:themeColor="text1"/>
          <w:sz w:val="24"/>
        </w:rPr>
      </w:pPr>
      <w:r w:rsidRPr="0027519E">
        <w:rPr>
          <w:rFonts w:cs="AppleSystemUIFont"/>
          <w:color w:val="000000" w:themeColor="text1"/>
          <w:sz w:val="24"/>
        </w:rPr>
        <w:t>BIJ COMPETA WERKEN WE IN SCRUM TEAMS, HIERDOOR HEB JE CONTINUE FEEDBACK VAN DEVELOPERS UIT JE TEAM. DAARNAAST HEB JE MET JE PRAKTIJKOPLEIDER PERSOONLIJKE SPRINTS WAARBIJ ZIJ JE PERSOONLIJKE BEGELEIDING GEEFT OP ZOWEL TECHNISCHE ALS SOCIALE UITDAGINGEN TIJDENS DE OPDRACHTEN. ER WORDEN REGELMATIG GROEP SESSIES GEHOUDEN WAARBIJ ER EEN INTRODUCTIE TOT EEN TECHNIEK, BEST PRACTICES OF DIEPER OP EEN TECHNIEK WORDT INGEGAAN. WANNEER ER PROBLEMEN ZIJN IS DE PRAKTIJKOPLEIDER MAAR ZIJN ER OOK ANDERE DEVELOPERS OP KANTOOR BESCHIKBAAR OM TE ASSISTEREN.</w:t>
      </w:r>
    </w:p>
    <w:p w14:paraId="3107BE35" w14:textId="77777777" w:rsidR="00935A64" w:rsidRPr="00EF7D62" w:rsidRDefault="00935A64" w:rsidP="00EF7D62">
      <w:pPr>
        <w:rPr>
          <w:rFonts w:cs="AppleSystemUIFont"/>
          <w:b/>
          <w:color w:val="000000" w:themeColor="text1"/>
        </w:rPr>
      </w:pPr>
    </w:p>
    <w:p w14:paraId="1118CE06" w14:textId="77777777" w:rsidR="00935A64" w:rsidRPr="0027519E" w:rsidRDefault="0027519E" w:rsidP="00EF7D62">
      <w:pPr>
        <w:rPr>
          <w:rFonts w:cs="AppleSystemUIFontBold"/>
          <w:b/>
          <w:bCs/>
          <w:color w:val="000000" w:themeColor="text1"/>
          <w:sz w:val="28"/>
        </w:rPr>
      </w:pPr>
      <w:r w:rsidRPr="0027519E">
        <w:rPr>
          <w:rFonts w:cs="AppleSystemUIFontBold"/>
          <w:b/>
          <w:bCs/>
          <w:color w:val="000000" w:themeColor="text1"/>
          <w:sz w:val="28"/>
        </w:rPr>
        <w:t>HOE EN WANNEER BRENG JE DE PRAKTIJKOPLEIDER OP DE HOOGTE VAN JE SCHOOLRESULTATEN?</w:t>
      </w:r>
    </w:p>
    <w:p w14:paraId="7FA47CB0" w14:textId="77777777" w:rsidR="00935A64" w:rsidRPr="0027519E" w:rsidRDefault="0027519E" w:rsidP="00EF7D62">
      <w:pPr>
        <w:rPr>
          <w:rFonts w:cs="AppleSystemUIFont"/>
          <w:color w:val="000000" w:themeColor="text1"/>
          <w:sz w:val="24"/>
        </w:rPr>
      </w:pPr>
      <w:r w:rsidRPr="0027519E">
        <w:rPr>
          <w:rFonts w:cs="AppleSystemUIFont"/>
          <w:color w:val="000000" w:themeColor="text1"/>
          <w:sz w:val="24"/>
        </w:rPr>
        <w:t>DE PRAKTIJKOPLEIDER KAN ALTIJD BENADERD WORDEN VOOR DIT SOORT ZAKEN. INDIEN JEZELF WILT, KAN JE ER OOK MEE WACHTEN TOT JE PERSOONLIJKE SPRINT.</w:t>
      </w:r>
    </w:p>
    <w:p w14:paraId="64507B33" w14:textId="77777777" w:rsidR="00935A64" w:rsidRPr="00EF7D62" w:rsidRDefault="00935A64" w:rsidP="00EF7D62">
      <w:pPr>
        <w:rPr>
          <w:rFonts w:cs="AppleSystemUIFont"/>
          <w:b/>
          <w:color w:val="000000" w:themeColor="text1"/>
        </w:rPr>
      </w:pPr>
    </w:p>
    <w:p w14:paraId="7E9338C1" w14:textId="77777777" w:rsidR="00935A64" w:rsidRPr="0027519E" w:rsidRDefault="0027519E" w:rsidP="00EF7D62">
      <w:pPr>
        <w:rPr>
          <w:rFonts w:cs="AppleSystemUIFontBold"/>
          <w:b/>
          <w:bCs/>
          <w:color w:val="000000" w:themeColor="text1"/>
          <w:sz w:val="28"/>
        </w:rPr>
      </w:pPr>
      <w:r w:rsidRPr="0027519E">
        <w:rPr>
          <w:rFonts w:cs="AppleSystemUIFontBold"/>
          <w:b/>
          <w:bCs/>
          <w:color w:val="000000" w:themeColor="text1"/>
          <w:sz w:val="28"/>
        </w:rPr>
        <w:t>ER ZIJN 3 EVALUATIEMOMENTEN. KIJK OP DE STAGEPLANNING VOOR DE EVALUATIEDATA.</w:t>
      </w:r>
    </w:p>
    <w:p w14:paraId="70F52D29" w14:textId="3E487CEF" w:rsidR="00935A64" w:rsidRPr="0027519E" w:rsidRDefault="007B0BCA" w:rsidP="00EF7D62">
      <w:pPr>
        <w:rPr>
          <w:rFonts w:cs="AppleSystemUIFontBold"/>
          <w:bCs/>
          <w:color w:val="000000" w:themeColor="text1"/>
          <w:sz w:val="24"/>
        </w:rPr>
      </w:pPr>
      <w:r>
        <w:rPr>
          <w:rFonts w:cs="AppleSystemUIFont"/>
          <w:color w:val="000000" w:themeColor="text1"/>
          <w:sz w:val="24"/>
        </w:rPr>
        <w:t>EVALUATIEMOMENTEN:</w:t>
      </w:r>
    </w:p>
    <w:p w14:paraId="08D27136" w14:textId="77777777" w:rsidR="00935A64" w:rsidRPr="00EF7D62" w:rsidRDefault="00935A64" w:rsidP="00EF7D62">
      <w:pPr>
        <w:rPr>
          <w:rFonts w:cs="AppleSystemUIFontBold"/>
          <w:b/>
          <w:bCs/>
          <w:color w:val="000000" w:themeColor="text1"/>
        </w:rPr>
      </w:pPr>
    </w:p>
    <w:p w14:paraId="0C4DED14"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WAT VOOR SOORT WERK WORDT OVER HET ALGEMEEN GEMAAKT IN HET BEDRIJF?</w:t>
      </w:r>
    </w:p>
    <w:p w14:paraId="248CBE2E" w14:textId="77777777" w:rsidR="00935A64" w:rsidRPr="0080356F" w:rsidRDefault="0027519E" w:rsidP="00EF7D62">
      <w:pPr>
        <w:rPr>
          <w:rFonts w:cs="AppleSystemUIFont"/>
          <w:color w:val="000000" w:themeColor="text1"/>
          <w:sz w:val="24"/>
        </w:rPr>
      </w:pPr>
      <w:r w:rsidRPr="0080356F">
        <w:rPr>
          <w:rFonts w:cs="AppleSystemUIFont"/>
          <w:color w:val="000000" w:themeColor="text1"/>
          <w:sz w:val="24"/>
        </w:rPr>
        <w:t>COMPETA IS GESPECIALISEERD IN SOFTWARE DEVELOPMENT, JE ZAL DUS AAN WEB APPLICATIES WERKEN ZOALS WEBSHOPS, WEBSITES EN BIJVOORBEELD EEN CRM SYSTEEM.</w:t>
      </w:r>
    </w:p>
    <w:p w14:paraId="4668C11A" w14:textId="77777777" w:rsidR="00935A64" w:rsidRPr="00EF7D62" w:rsidRDefault="00935A64" w:rsidP="00EF7D62">
      <w:pPr>
        <w:rPr>
          <w:rFonts w:cs="AppleSystemUIFont"/>
          <w:b/>
          <w:color w:val="000000" w:themeColor="text1"/>
        </w:rPr>
      </w:pPr>
    </w:p>
    <w:p w14:paraId="3BC4ECD8"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WELKE ANDERE AFDELINGEN BESTAAN ER BINNEN HET BEDRIJF?</w:t>
      </w:r>
    </w:p>
    <w:p w14:paraId="0CBEF19D" w14:textId="77777777" w:rsidR="00935A64" w:rsidRPr="0080356F" w:rsidRDefault="0027519E" w:rsidP="00EF7D62">
      <w:pPr>
        <w:rPr>
          <w:rFonts w:cs="AppleSystemUIFontBold"/>
          <w:bCs/>
          <w:color w:val="000000" w:themeColor="text1"/>
          <w:sz w:val="24"/>
        </w:rPr>
      </w:pPr>
      <w:r w:rsidRPr="0080356F">
        <w:rPr>
          <w:rFonts w:cs="AppleSystemUIFont"/>
          <w:color w:val="000000" w:themeColor="text1"/>
          <w:sz w:val="24"/>
        </w:rPr>
        <w:t>ER ZIJN EEN AANTAL AFDELINGEN, NAMELIJK: ADMIN, FINANCE, SALES, HR, COMMUNICATIE &amp; MARKETING, DESIGN EN TECH.</w:t>
      </w:r>
    </w:p>
    <w:p w14:paraId="1447D108" w14:textId="77777777" w:rsidR="00935A64" w:rsidRPr="00EF7D62" w:rsidRDefault="00935A64" w:rsidP="00EF7D62">
      <w:pPr>
        <w:rPr>
          <w:rFonts w:cs="AppleSystemUIFontBold"/>
          <w:b/>
          <w:bCs/>
          <w:color w:val="000000" w:themeColor="text1"/>
        </w:rPr>
      </w:pPr>
    </w:p>
    <w:p w14:paraId="222ACDD7"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WAT IS HET ADRES VAN DE INTERNETSITE VAN HET BEDRIJF?</w:t>
      </w:r>
    </w:p>
    <w:p w14:paraId="5F2771D8" w14:textId="77777777" w:rsidR="00935A64" w:rsidRPr="0080356F" w:rsidRDefault="007775C5" w:rsidP="00EF7D62">
      <w:pPr>
        <w:rPr>
          <w:rFonts w:cs="AppleSystemUIFontBold"/>
          <w:bCs/>
          <w:color w:val="000000" w:themeColor="text1"/>
        </w:rPr>
      </w:pPr>
      <w:hyperlink r:id="rId9" w:history="1">
        <w:r w:rsidR="0027519E" w:rsidRPr="0080356F">
          <w:rPr>
            <w:rStyle w:val="Hyperlink"/>
            <w:rFonts w:cs="AppleSystemUIFont"/>
            <w:color w:val="000000" w:themeColor="text1"/>
            <w:sz w:val="24"/>
            <w:szCs w:val="24"/>
          </w:rPr>
          <w:t>HTTP://WWW.COMPETA.COM/</w:t>
        </w:r>
      </w:hyperlink>
    </w:p>
    <w:p w14:paraId="074742EA" w14:textId="77777777" w:rsidR="00935A64" w:rsidRPr="00EF7D62" w:rsidRDefault="00935A64" w:rsidP="00EF7D62">
      <w:pPr>
        <w:rPr>
          <w:rFonts w:cstheme="minorBidi"/>
          <w:b/>
          <w:color w:val="000000" w:themeColor="text1"/>
        </w:rPr>
      </w:pPr>
    </w:p>
    <w:p w14:paraId="53DEBD82" w14:textId="77777777" w:rsidR="0080356F" w:rsidRDefault="0080356F" w:rsidP="00EF7D62">
      <w:pPr>
        <w:rPr>
          <w:rFonts w:cs="AppleSystemUIFontBold"/>
          <w:b/>
          <w:bCs/>
          <w:color w:val="000000" w:themeColor="text1"/>
        </w:rPr>
      </w:pPr>
    </w:p>
    <w:p w14:paraId="23190E67"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lastRenderedPageBreak/>
        <w:t>HOEVEEL MENSEN WERKEN ER IN HET BEDRIJF?</w:t>
      </w:r>
    </w:p>
    <w:p w14:paraId="134A47A8" w14:textId="77777777" w:rsidR="00935A64" w:rsidRPr="0080356F" w:rsidRDefault="0027519E" w:rsidP="00EF7D62">
      <w:pPr>
        <w:rPr>
          <w:rFonts w:cs="AppleSystemUIFontBold"/>
          <w:bCs/>
          <w:color w:val="000000" w:themeColor="text1"/>
          <w:sz w:val="24"/>
        </w:rPr>
      </w:pPr>
      <w:r w:rsidRPr="0080356F">
        <w:rPr>
          <w:rFonts w:cs="AppleSystemUIFont"/>
          <w:color w:val="000000" w:themeColor="text1"/>
          <w:sz w:val="24"/>
        </w:rPr>
        <w:t>ROND DE 50</w:t>
      </w:r>
    </w:p>
    <w:p w14:paraId="23ABC163" w14:textId="77777777" w:rsidR="00935A64" w:rsidRPr="00EF7D62" w:rsidRDefault="00935A64" w:rsidP="00EF7D62">
      <w:pPr>
        <w:rPr>
          <w:rFonts w:cs="AppleSystemUIFontBold"/>
          <w:b/>
          <w:bCs/>
          <w:color w:val="000000" w:themeColor="text1"/>
        </w:rPr>
      </w:pPr>
    </w:p>
    <w:p w14:paraId="0F26C623"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xml:space="preserve">WELKE VERSCHILLENDE FUNCTIES ZIJN ER TE ONDERSCHEIDEN OP DE AFDELING WAAR JIJ JE STAGE DOET? </w:t>
      </w:r>
    </w:p>
    <w:p w14:paraId="5D8BF804" w14:textId="77777777" w:rsidR="00935A64" w:rsidRPr="0080356F" w:rsidRDefault="0027519E" w:rsidP="00EF7D62">
      <w:pPr>
        <w:rPr>
          <w:rFonts w:cs="AppleSystemUIFont"/>
          <w:color w:val="000000" w:themeColor="text1"/>
          <w:sz w:val="24"/>
        </w:rPr>
      </w:pPr>
      <w:r w:rsidRPr="0080356F">
        <w:rPr>
          <w:rFonts w:cs="AppleSystemUIFont"/>
          <w:color w:val="000000" w:themeColor="text1"/>
          <w:sz w:val="24"/>
        </w:rPr>
        <w:t>BINNEN DE AFDELING ZIJN ER VOORNAMELIJK DEVELOPERS WERKZAAM, DAARNAAST OOK DE TECHNICAL LEAD, DESIGNERS EN COMMUNICATIE &amp; MARKETING.</w:t>
      </w:r>
    </w:p>
    <w:p w14:paraId="5DB6A058" w14:textId="77777777" w:rsidR="00935A64" w:rsidRPr="00EF7D62" w:rsidRDefault="00935A64" w:rsidP="00EF7D62">
      <w:pPr>
        <w:rPr>
          <w:rFonts w:cs="AppleSystemUIFont"/>
          <w:b/>
          <w:color w:val="000000" w:themeColor="text1"/>
        </w:rPr>
      </w:pPr>
    </w:p>
    <w:p w14:paraId="42324994"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MAAK EEN ORGANOGRAM VAN HET BEDRIJF MET DAARIN DE DIRECTIE, DE AFDELINGEN, WIE GEEFT ER LEIDING ENZ.</w:t>
      </w:r>
    </w:p>
    <w:p w14:paraId="1E3D850A" w14:textId="12DCE57A" w:rsidR="00935A64" w:rsidRPr="0080356F" w:rsidRDefault="009B7B87" w:rsidP="00EF7D62">
      <w:pPr>
        <w:rPr>
          <w:rFonts w:cs="AppleSystemUIFontBold"/>
          <w:bCs/>
          <w:color w:val="000000" w:themeColor="text1"/>
          <w:sz w:val="24"/>
        </w:rPr>
      </w:pPr>
      <w:r>
        <w:rPr>
          <w:rFonts w:cs="AppleSystemUIFont"/>
          <w:noProof/>
          <w:color w:val="000000" w:themeColor="text1"/>
          <w:sz w:val="24"/>
          <w:highlight w:val="green"/>
          <w:lang w:eastAsia="nl-NL" w:bidi="ar-SA"/>
        </w:rPr>
        <w:drawing>
          <wp:inline distT="0" distB="0" distL="0" distR="0" wp14:anchorId="004859A2" wp14:editId="7B0BF968">
            <wp:extent cx="6121400" cy="3492500"/>
            <wp:effectExtent l="0" t="0" r="0" b="12700"/>
            <wp:docPr id="1" name="Afbeelding 1" descr="Schermafbeelding%202017-08-31%20om%2011.4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fbeelding%202017-08-31%20om%2011.44.3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0" cy="3492500"/>
                    </a:xfrm>
                    <a:prstGeom prst="rect">
                      <a:avLst/>
                    </a:prstGeom>
                    <a:noFill/>
                    <a:ln>
                      <a:noFill/>
                    </a:ln>
                  </pic:spPr>
                </pic:pic>
              </a:graphicData>
            </a:graphic>
          </wp:inline>
        </w:drawing>
      </w:r>
    </w:p>
    <w:p w14:paraId="3925950B" w14:textId="77777777" w:rsidR="00935A64" w:rsidRPr="00EF7D62" w:rsidRDefault="00935A64" w:rsidP="00EF7D62">
      <w:pPr>
        <w:rPr>
          <w:rFonts w:cs="AppleSystemUIFontBold"/>
          <w:b/>
          <w:bCs/>
          <w:color w:val="000000" w:themeColor="text1"/>
        </w:rPr>
      </w:pPr>
    </w:p>
    <w:p w14:paraId="3F5C41A0" w14:textId="77777777" w:rsidR="007C398F" w:rsidRDefault="007C398F" w:rsidP="00EF7D62">
      <w:pPr>
        <w:rPr>
          <w:rFonts w:cs="AppleSystemUIFontBold"/>
          <w:b/>
          <w:bCs/>
          <w:color w:val="000000" w:themeColor="text1"/>
          <w:sz w:val="28"/>
        </w:rPr>
      </w:pPr>
    </w:p>
    <w:p w14:paraId="514E7BD4" w14:textId="77777777" w:rsidR="007C398F" w:rsidRDefault="007C398F" w:rsidP="00EF7D62">
      <w:pPr>
        <w:rPr>
          <w:rFonts w:cs="AppleSystemUIFontBold"/>
          <w:b/>
          <w:bCs/>
          <w:color w:val="000000" w:themeColor="text1"/>
          <w:sz w:val="28"/>
        </w:rPr>
      </w:pPr>
    </w:p>
    <w:p w14:paraId="4AF152A6" w14:textId="77777777" w:rsidR="007C398F" w:rsidRDefault="007C398F" w:rsidP="00EF7D62">
      <w:pPr>
        <w:rPr>
          <w:rFonts w:cs="AppleSystemUIFontBold"/>
          <w:b/>
          <w:bCs/>
          <w:color w:val="000000" w:themeColor="text1"/>
          <w:sz w:val="28"/>
        </w:rPr>
      </w:pPr>
    </w:p>
    <w:p w14:paraId="26FC93F5" w14:textId="77777777" w:rsidR="007C398F" w:rsidRDefault="007C398F" w:rsidP="00EF7D62">
      <w:pPr>
        <w:rPr>
          <w:rFonts w:cs="AppleSystemUIFontBold"/>
          <w:b/>
          <w:bCs/>
          <w:color w:val="000000" w:themeColor="text1"/>
          <w:sz w:val="28"/>
        </w:rPr>
      </w:pPr>
    </w:p>
    <w:p w14:paraId="42C4D5D3" w14:textId="77777777" w:rsidR="007C398F" w:rsidRDefault="007C398F" w:rsidP="00EF7D62">
      <w:pPr>
        <w:rPr>
          <w:rFonts w:cs="AppleSystemUIFontBold"/>
          <w:b/>
          <w:bCs/>
          <w:color w:val="000000" w:themeColor="text1"/>
          <w:sz w:val="28"/>
        </w:rPr>
      </w:pPr>
    </w:p>
    <w:p w14:paraId="144BE5DC" w14:textId="77777777" w:rsidR="007C398F" w:rsidRDefault="007C398F" w:rsidP="00EF7D62">
      <w:pPr>
        <w:rPr>
          <w:rFonts w:cs="AppleSystemUIFontBold"/>
          <w:b/>
          <w:bCs/>
          <w:color w:val="000000" w:themeColor="text1"/>
          <w:sz w:val="28"/>
        </w:rPr>
      </w:pPr>
    </w:p>
    <w:p w14:paraId="71D39A9D" w14:textId="0CBF262A" w:rsidR="00935A64" w:rsidRPr="0080356F" w:rsidRDefault="00702A90" w:rsidP="00EF7D62">
      <w:pPr>
        <w:rPr>
          <w:rFonts w:cs="AppleSystemUIFontBold"/>
          <w:b/>
          <w:bCs/>
          <w:color w:val="000000" w:themeColor="text1"/>
          <w:sz w:val="28"/>
        </w:rPr>
      </w:pPr>
      <w:r>
        <w:rPr>
          <w:rFonts w:cs="AppleSystemUIFontBold"/>
          <w:b/>
          <w:bCs/>
          <w:color w:val="000000" w:themeColor="text1"/>
          <w:sz w:val="28"/>
        </w:rPr>
        <w:lastRenderedPageBreak/>
        <w:t>±</w:t>
      </w:r>
      <w:r w:rsidR="0027519E" w:rsidRPr="0080356F">
        <w:rPr>
          <w:rFonts w:cs="AppleSystemUIFontBold"/>
          <w:b/>
          <w:bCs/>
          <w:color w:val="000000" w:themeColor="text1"/>
          <w:sz w:val="28"/>
        </w:rPr>
        <w:t xml:space="preserve">ACQUISITIE (KLANTENWERVING): </w:t>
      </w:r>
    </w:p>
    <w:p w14:paraId="5DDF6E26"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xml:space="preserve">• WIE DOET DIT BINNEN HET BEDRIJF? IS DIT EEN VAST PERSOON? </w:t>
      </w:r>
    </w:p>
    <w:p w14:paraId="5F917E0C"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xml:space="preserve">• HOE GEBEURT DIT, B.V. VIA E-MAIL, MAILING(DRUKWERK), PERSOONLIJK BEZOEK? </w:t>
      </w:r>
    </w:p>
    <w:p w14:paraId="6B9D6ED2"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HOE VAAK GEBEURT DIT?</w:t>
      </w:r>
    </w:p>
    <w:p w14:paraId="11B14DAD" w14:textId="77777777" w:rsidR="00935A64" w:rsidRPr="0080356F" w:rsidRDefault="0027519E" w:rsidP="00EF7D62">
      <w:pPr>
        <w:rPr>
          <w:rFonts w:cs="AppleSystemUIFont"/>
          <w:color w:val="000000" w:themeColor="text1"/>
          <w:sz w:val="24"/>
        </w:rPr>
      </w:pPr>
      <w:r w:rsidRPr="0080356F">
        <w:rPr>
          <w:rFonts w:cs="AppleSystemUIFont"/>
          <w:color w:val="000000" w:themeColor="text1"/>
          <w:sz w:val="24"/>
        </w:rPr>
        <w:t>BINNEN COMPETA IS ER EEN SALES AFDELING. HIER WORDEN PROJECTEN GEWORVEN WAAR DE DEVELOPERS VAN COMPETA AAN WERKEN. DIT KUNNEN PROJECTEN IN-HOUSE OF ON-SITE ZIJN. HIERIN ZIJN 2 DAMES WERKZAAM, ILJA DE VOS EN JENNIFER BESUIJEN. JENNIFER IS MOMENTEEL MET ZWANGERSCHAPSVERLOF. DEZE WERKZAAMHEDEN WORDEN DAGELIJKS UITGEVOERD ZOWEL DOOR MAIL CONTACT, TELEFONISCH, PERSOONLIJKE BEZOEKEN EN/OF NETWERKEN.</w:t>
      </w:r>
    </w:p>
    <w:p w14:paraId="59FDA22A" w14:textId="77777777" w:rsidR="00935A64" w:rsidRPr="00EF7D62" w:rsidRDefault="00935A64" w:rsidP="00EF7D62">
      <w:pPr>
        <w:rPr>
          <w:rFonts w:cs="AppleSystemUIFontBold"/>
          <w:b/>
          <w:bCs/>
          <w:color w:val="000000" w:themeColor="text1"/>
        </w:rPr>
      </w:pPr>
    </w:p>
    <w:p w14:paraId="72430790" w14:textId="77777777" w:rsidR="0080356F" w:rsidRDefault="0080356F" w:rsidP="00EF7D62">
      <w:pPr>
        <w:rPr>
          <w:rFonts w:cs="AppleSystemUIFontBold"/>
          <w:b/>
          <w:bCs/>
          <w:color w:val="000000" w:themeColor="text1"/>
          <w:sz w:val="28"/>
        </w:rPr>
      </w:pPr>
    </w:p>
    <w:p w14:paraId="10860525" w14:textId="77777777" w:rsidR="0080356F" w:rsidRDefault="0080356F" w:rsidP="00EF7D62">
      <w:pPr>
        <w:rPr>
          <w:rFonts w:cs="AppleSystemUIFontBold"/>
          <w:b/>
          <w:bCs/>
          <w:color w:val="000000" w:themeColor="text1"/>
          <w:sz w:val="28"/>
        </w:rPr>
      </w:pPr>
    </w:p>
    <w:p w14:paraId="00800A3A" w14:textId="77777777" w:rsidR="0080356F" w:rsidRDefault="0080356F" w:rsidP="00EF7D62">
      <w:pPr>
        <w:rPr>
          <w:rFonts w:cs="AppleSystemUIFontBold"/>
          <w:b/>
          <w:bCs/>
          <w:color w:val="000000" w:themeColor="text1"/>
          <w:sz w:val="28"/>
        </w:rPr>
      </w:pPr>
    </w:p>
    <w:p w14:paraId="4B1505DF" w14:textId="77777777" w:rsidR="0080356F" w:rsidRDefault="0080356F" w:rsidP="00EF7D62">
      <w:pPr>
        <w:rPr>
          <w:rFonts w:cs="AppleSystemUIFontBold"/>
          <w:b/>
          <w:bCs/>
          <w:color w:val="000000" w:themeColor="text1"/>
          <w:sz w:val="28"/>
        </w:rPr>
      </w:pPr>
    </w:p>
    <w:p w14:paraId="008F1BB3" w14:textId="77777777" w:rsidR="0080356F" w:rsidRDefault="0080356F" w:rsidP="00EF7D62">
      <w:pPr>
        <w:rPr>
          <w:rFonts w:cs="AppleSystemUIFontBold"/>
          <w:b/>
          <w:bCs/>
          <w:color w:val="000000" w:themeColor="text1"/>
          <w:sz w:val="28"/>
        </w:rPr>
      </w:pPr>
    </w:p>
    <w:p w14:paraId="0D265F3F" w14:textId="77777777" w:rsidR="0080356F" w:rsidRDefault="0080356F" w:rsidP="00EF7D62">
      <w:pPr>
        <w:rPr>
          <w:rFonts w:cs="AppleSystemUIFontBold"/>
          <w:b/>
          <w:bCs/>
          <w:color w:val="000000" w:themeColor="text1"/>
          <w:sz w:val="28"/>
        </w:rPr>
      </w:pPr>
    </w:p>
    <w:p w14:paraId="1420B6BA"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xml:space="preserve">OFFERTE </w:t>
      </w:r>
    </w:p>
    <w:p w14:paraId="460EBD72"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xml:space="preserve">• ONDERZOEK DE UURTARIEVEN, WORDT DIT VIA DAGSTATEN(URENBRIEFJES) BIJGEHOUDEN? </w:t>
      </w:r>
    </w:p>
    <w:p w14:paraId="3E86A5A1"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xml:space="preserve">• MET WELKE KOSTEN WORDT ER ALLEMAAL REKENING GEHOUDEN? </w:t>
      </w:r>
    </w:p>
    <w:p w14:paraId="4E8CE02A"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DENK AAN MATERIAAL, VOORRIJKOSTEN ETC.</w:t>
      </w:r>
    </w:p>
    <w:p w14:paraId="0D807A76" w14:textId="77777777" w:rsidR="00935A64" w:rsidRPr="0080356F" w:rsidRDefault="0027519E" w:rsidP="00EF7D62">
      <w:pPr>
        <w:rPr>
          <w:rFonts w:cs="AppleSystemUIFontBold"/>
          <w:bCs/>
          <w:color w:val="000000" w:themeColor="text1"/>
          <w:sz w:val="24"/>
        </w:rPr>
      </w:pPr>
      <w:r w:rsidRPr="0080356F">
        <w:rPr>
          <w:rFonts w:cs="AppleSystemUIFont"/>
          <w:color w:val="000000" w:themeColor="text1"/>
          <w:sz w:val="24"/>
        </w:rPr>
        <w:t>DIT IS PER PROJECT AFHANKELIJK. DIT KAN NAMELIJK AFHANGEN VAN DE DUUR VAN EEN PROJECT, DE GROOTTE EN DE EXPERTISE DIE VEREIST IS. DE DEVELOPERS ZULLEN TIJDENS HEN WERKZAAMHEDEN AAN HET PROJECT HUN UREN BIJHOUDEN TER ONDERSTEUNING VAN DE ADMINISTRATIE.</w:t>
      </w:r>
    </w:p>
    <w:p w14:paraId="14E6B41F" w14:textId="77777777" w:rsidR="00935A64" w:rsidRPr="00EF7D62" w:rsidRDefault="00935A64" w:rsidP="00EF7D62">
      <w:pPr>
        <w:rPr>
          <w:rFonts w:cs="AppleSystemUIFontBold"/>
          <w:b/>
          <w:bCs/>
          <w:color w:val="000000" w:themeColor="text1"/>
        </w:rPr>
      </w:pPr>
    </w:p>
    <w:p w14:paraId="7198C607" w14:textId="77777777" w:rsidR="00935A64" w:rsidRPr="0080356F" w:rsidRDefault="0027519E" w:rsidP="00EF7D62">
      <w:pPr>
        <w:rPr>
          <w:rFonts w:cs="AppleSystemUIFontBold"/>
          <w:b/>
          <w:bCs/>
          <w:color w:val="000000" w:themeColor="text1"/>
          <w:sz w:val="28"/>
        </w:rPr>
      </w:pPr>
      <w:proofErr w:type="gramStart"/>
      <w:r w:rsidRPr="0080356F">
        <w:rPr>
          <w:rFonts w:cs="AppleSystemUIFontBold"/>
          <w:b/>
          <w:bCs/>
          <w:color w:val="000000" w:themeColor="text1"/>
          <w:sz w:val="28"/>
        </w:rPr>
        <w:t>BRIEFING /</w:t>
      </w:r>
      <w:proofErr w:type="gramEnd"/>
      <w:r w:rsidRPr="0080356F">
        <w:rPr>
          <w:rFonts w:cs="AppleSystemUIFontBold"/>
          <w:b/>
          <w:bCs/>
          <w:color w:val="000000" w:themeColor="text1"/>
          <w:sz w:val="28"/>
        </w:rPr>
        <w:t xml:space="preserve"> LOOP VAN DE ORDER </w:t>
      </w:r>
    </w:p>
    <w:p w14:paraId="0CF1E04D"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xml:space="preserve">• KOMT DE BRIEFING DIRECT VANUIT DE KLANT? </w:t>
      </w:r>
    </w:p>
    <w:p w14:paraId="363690DD"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xml:space="preserve">• WORDT DE BRIEFING UITBESTEED AAN BV. EEN MARKETINGBUREAU? </w:t>
      </w:r>
    </w:p>
    <w:p w14:paraId="66602C2D"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lastRenderedPageBreak/>
        <w:t>• HOE KOMT DE BRIEFING BIJ DE UITVOERDERS; VIA ACCOUNTMANAGER OF RECHTSTREEKS?</w:t>
      </w:r>
    </w:p>
    <w:p w14:paraId="128B958A" w14:textId="77777777" w:rsidR="00935A64" w:rsidRPr="0080356F" w:rsidRDefault="0027519E" w:rsidP="00EF7D62">
      <w:pPr>
        <w:rPr>
          <w:rFonts w:cs="AppleSystemUIFontBold"/>
          <w:bCs/>
          <w:color w:val="000000" w:themeColor="text1"/>
          <w:sz w:val="24"/>
        </w:rPr>
      </w:pPr>
      <w:r w:rsidRPr="0080356F">
        <w:rPr>
          <w:rFonts w:cs="AppleSystemUIFont"/>
          <w:color w:val="000000" w:themeColor="text1"/>
          <w:sz w:val="24"/>
        </w:rPr>
        <w:t xml:space="preserve">DE BRIEFING KAN DIRECT VANUIT DE KLANT KOMEN, ECHTER KAN DIT OOK VIA EEN TUSSENPARTIJ ZIJN INDIEN HET EEN PROJECT OP DETACHEER BASIS IS. DE BRIEFING WORDT NOOIT AAN EEN MARKETINGBUREAU UITBESTEED EN DE SALES AFDELING IS VERANTWOORDELIJK OM DE BRIEFING DOOR TE GEVEN BIJ DE UITVOERDERS. </w:t>
      </w:r>
    </w:p>
    <w:p w14:paraId="0FF484C9" w14:textId="77777777" w:rsidR="00935A64" w:rsidRPr="00EF7D62" w:rsidRDefault="00935A64" w:rsidP="00EF7D62">
      <w:pPr>
        <w:rPr>
          <w:rFonts w:cs="AppleSystemUIFontBold"/>
          <w:b/>
          <w:bCs/>
          <w:color w:val="000000" w:themeColor="text1"/>
        </w:rPr>
      </w:pPr>
    </w:p>
    <w:p w14:paraId="3296C898"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xml:space="preserve">PROJECTPLAN </w:t>
      </w:r>
    </w:p>
    <w:p w14:paraId="5D9A4430" w14:textId="77777777" w:rsidR="00935A64" w:rsidRPr="0080356F" w:rsidRDefault="0027519E" w:rsidP="00EF7D62">
      <w:pPr>
        <w:rPr>
          <w:rFonts w:cs="AppleSystemUIFontBold"/>
          <w:b/>
          <w:bCs/>
          <w:color w:val="000000" w:themeColor="text1"/>
          <w:sz w:val="28"/>
        </w:rPr>
      </w:pPr>
      <w:r w:rsidRPr="0080356F">
        <w:rPr>
          <w:rFonts w:cs="AppleSystemUIFontBold"/>
          <w:b/>
          <w:bCs/>
          <w:color w:val="000000" w:themeColor="text1"/>
          <w:sz w:val="28"/>
        </w:rPr>
        <w:t>• HOE WORDT EEN PROJECTPLAN ONTWIKKELD? BESCHRIJF HET TRAJECT.</w:t>
      </w:r>
    </w:p>
    <w:p w14:paraId="0236BE88" w14:textId="77777777" w:rsidR="00935A64" w:rsidRPr="0080356F" w:rsidRDefault="0027519E" w:rsidP="00EF7D62">
      <w:pPr>
        <w:rPr>
          <w:rFonts w:cs="AppleSystemUIFontBold"/>
          <w:bCs/>
          <w:color w:val="000000" w:themeColor="text1"/>
          <w:sz w:val="24"/>
        </w:rPr>
      </w:pPr>
      <w:r w:rsidRPr="0080356F">
        <w:rPr>
          <w:rFonts w:cs="AppleSystemUIFont"/>
          <w:color w:val="000000" w:themeColor="text1"/>
          <w:sz w:val="24"/>
        </w:rPr>
        <w:t>COMPETA WERKT AGILE VIA DE SCRUM METHODIEK, HIERDOOR WORDEN GEEN PROJECTPLANNEN OPGESTELD MAAR USER STORIES. DIT ZIJN KORTE DUIDELIJKE BESCHRIJVINGEN VAN FEATURES WAARIN HET DOEL VASTGESTELD WORDT. HIERDOOR KUNNEN DEVELOPERS MAKKELIJK EN ACCURAAT SOFTWARE DEVELOPER.</w:t>
      </w:r>
    </w:p>
    <w:p w14:paraId="093819C3" w14:textId="77777777" w:rsidR="00935A64" w:rsidRPr="00EF7D62" w:rsidRDefault="00935A64" w:rsidP="00EF7D62">
      <w:pPr>
        <w:rPr>
          <w:rFonts w:cs="AppleSystemUIFontBold"/>
          <w:b/>
          <w:bCs/>
          <w:color w:val="000000" w:themeColor="text1"/>
        </w:rPr>
      </w:pPr>
    </w:p>
    <w:p w14:paraId="484103B7" w14:textId="77777777" w:rsidR="003A1193" w:rsidRDefault="003A1193" w:rsidP="00EF7D62">
      <w:pPr>
        <w:rPr>
          <w:rFonts w:cs="AppleSystemUIFontBold"/>
          <w:b/>
          <w:bCs/>
          <w:color w:val="000000" w:themeColor="text1"/>
          <w:sz w:val="28"/>
        </w:rPr>
      </w:pPr>
    </w:p>
    <w:p w14:paraId="013864F5" w14:textId="77777777" w:rsidR="003A1193" w:rsidRDefault="003A1193" w:rsidP="00EF7D62">
      <w:pPr>
        <w:rPr>
          <w:rFonts w:cs="AppleSystemUIFontBold"/>
          <w:b/>
          <w:bCs/>
          <w:color w:val="000000" w:themeColor="text1"/>
          <w:sz w:val="28"/>
        </w:rPr>
      </w:pPr>
    </w:p>
    <w:p w14:paraId="6B85BB41" w14:textId="77777777" w:rsidR="003A1193" w:rsidRDefault="003A1193" w:rsidP="00EF7D62">
      <w:pPr>
        <w:rPr>
          <w:rFonts w:cs="AppleSystemUIFontBold"/>
          <w:b/>
          <w:bCs/>
          <w:color w:val="000000" w:themeColor="text1"/>
          <w:sz w:val="28"/>
        </w:rPr>
      </w:pPr>
    </w:p>
    <w:p w14:paraId="046DABEC" w14:textId="77777777" w:rsidR="003A1193" w:rsidRDefault="003A1193" w:rsidP="00EF7D62">
      <w:pPr>
        <w:rPr>
          <w:rFonts w:cs="AppleSystemUIFontBold"/>
          <w:b/>
          <w:bCs/>
          <w:color w:val="000000" w:themeColor="text1"/>
          <w:sz w:val="28"/>
        </w:rPr>
      </w:pPr>
    </w:p>
    <w:p w14:paraId="7E692CC3" w14:textId="77777777" w:rsidR="00935A64" w:rsidRPr="003A1193" w:rsidRDefault="0027519E" w:rsidP="00EF7D62">
      <w:pPr>
        <w:rPr>
          <w:rFonts w:cs="AppleSystemUIFontBold"/>
          <w:b/>
          <w:bCs/>
          <w:color w:val="000000" w:themeColor="text1"/>
          <w:sz w:val="28"/>
        </w:rPr>
      </w:pPr>
      <w:r w:rsidRPr="003A1193">
        <w:rPr>
          <w:rFonts w:cs="AppleSystemUIFontBold"/>
          <w:b/>
          <w:bCs/>
          <w:color w:val="000000" w:themeColor="text1"/>
          <w:sz w:val="28"/>
        </w:rPr>
        <w:t xml:space="preserve">PRESENTATIE EN COMMUNICATIE </w:t>
      </w:r>
    </w:p>
    <w:p w14:paraId="23E71F3D" w14:textId="77777777" w:rsidR="00935A64" w:rsidRPr="003A1193" w:rsidRDefault="0027519E" w:rsidP="00EF7D62">
      <w:pPr>
        <w:rPr>
          <w:rFonts w:cs="AppleSystemUIFontBold"/>
          <w:b/>
          <w:bCs/>
          <w:color w:val="000000" w:themeColor="text1"/>
          <w:sz w:val="28"/>
        </w:rPr>
      </w:pPr>
      <w:r w:rsidRPr="003A1193">
        <w:rPr>
          <w:rFonts w:cs="AppleSystemUIFontBold"/>
          <w:b/>
          <w:bCs/>
          <w:color w:val="000000" w:themeColor="text1"/>
          <w:sz w:val="28"/>
        </w:rPr>
        <w:t xml:space="preserve">• WORDEN ER CONCEPTEN (PROJECTPLANNEN) TUSSENTIJDS GEPRESENTEERD AAN DE KLANT EN MET WELKE MIDDELEN VINDT DIT PLAATS? </w:t>
      </w:r>
    </w:p>
    <w:p w14:paraId="74A63E4D" w14:textId="77777777" w:rsidR="00935A64" w:rsidRPr="003A1193" w:rsidRDefault="0027519E" w:rsidP="00EF7D62">
      <w:pPr>
        <w:rPr>
          <w:rFonts w:cs="AppleSystemUIFontBold"/>
          <w:b/>
          <w:bCs/>
          <w:color w:val="000000" w:themeColor="text1"/>
          <w:sz w:val="28"/>
        </w:rPr>
      </w:pPr>
      <w:r w:rsidRPr="003A1193">
        <w:rPr>
          <w:rFonts w:cs="AppleSystemUIFontBold"/>
          <w:b/>
          <w:bCs/>
          <w:color w:val="000000" w:themeColor="text1"/>
          <w:sz w:val="28"/>
        </w:rPr>
        <w:t>• HOE VERLOPEN DE BESPREKINGEN INTERN?</w:t>
      </w:r>
    </w:p>
    <w:p w14:paraId="28B0F354" w14:textId="77777777" w:rsidR="00935A64" w:rsidRPr="003A1193" w:rsidRDefault="0027519E" w:rsidP="00EF7D62">
      <w:pPr>
        <w:rPr>
          <w:rFonts w:cs="AppleSystemUIFont"/>
          <w:color w:val="000000" w:themeColor="text1"/>
          <w:sz w:val="24"/>
        </w:rPr>
      </w:pPr>
      <w:r w:rsidRPr="003A1193">
        <w:rPr>
          <w:rFonts w:cs="AppleSystemUIFont"/>
          <w:color w:val="000000" w:themeColor="text1"/>
          <w:sz w:val="24"/>
        </w:rPr>
        <w:t>EEN VAN DE SCRUM EVENEMENTEN IS EEN “REVIEW” OOK WEL “DEMO” GENOEMD. HIERBIJ PRESENTEERT HET TEAM DE GEMAAKTE FEATURES VAN DE SPRINT IN EEN PRESENTATIE. DE BESPREKINGEN INTERN ZIJN DAGELIJKS OM EEN VASTE TIJD D.M.V. EEN STAND-UP WAARBIJ ELK TEAMLID AANGEEFT WAAR HIJ/ZIJ GISTER AAN GEWERKT HEEFT, VANDAAG AAN GAAT WERKEN EN OF ER PROBLEMEN ZIJN DIE OPGELOST MOETEN WORDEN.</w:t>
      </w:r>
    </w:p>
    <w:p w14:paraId="1C27C0E6" w14:textId="77777777" w:rsidR="00702A90" w:rsidRDefault="00702A90" w:rsidP="00EF7D62">
      <w:pPr>
        <w:rPr>
          <w:rFonts w:cs="AppleSystemUIFont"/>
          <w:b/>
          <w:color w:val="000000" w:themeColor="text1"/>
        </w:rPr>
      </w:pPr>
    </w:p>
    <w:p w14:paraId="3C1FEE67" w14:textId="77777777" w:rsidR="00702A90" w:rsidRDefault="00702A90" w:rsidP="00EF7D62">
      <w:pPr>
        <w:rPr>
          <w:rFonts w:cs="AppleSystemUIFont"/>
          <w:b/>
          <w:color w:val="000000" w:themeColor="text1"/>
        </w:rPr>
      </w:pPr>
    </w:p>
    <w:p w14:paraId="3009BDC2" w14:textId="77777777" w:rsidR="00702A90" w:rsidRDefault="00702A90" w:rsidP="00EF7D62">
      <w:pPr>
        <w:rPr>
          <w:rFonts w:cs="AppleSystemUIFont"/>
          <w:b/>
          <w:color w:val="000000" w:themeColor="text1"/>
        </w:rPr>
      </w:pPr>
    </w:p>
    <w:p w14:paraId="00C19B3D" w14:textId="77777777" w:rsidR="00702A90" w:rsidRDefault="00702A90" w:rsidP="00EF7D62">
      <w:pPr>
        <w:rPr>
          <w:rFonts w:cs="AppleSystemUIFont"/>
          <w:b/>
          <w:color w:val="000000" w:themeColor="text1"/>
        </w:rPr>
      </w:pPr>
    </w:p>
    <w:p w14:paraId="1C7EF90B" w14:textId="77777777" w:rsidR="00935A64" w:rsidRPr="003A1193" w:rsidRDefault="0027519E" w:rsidP="00EF7D62">
      <w:pPr>
        <w:rPr>
          <w:rFonts w:cs="AppleSystemUIFontBold"/>
          <w:b/>
          <w:bCs/>
          <w:color w:val="000000" w:themeColor="text1"/>
          <w:sz w:val="28"/>
        </w:rPr>
      </w:pPr>
      <w:r w:rsidRPr="003A1193">
        <w:rPr>
          <w:rFonts w:cs="AppleSystemUIFontBold"/>
          <w:b/>
          <w:bCs/>
          <w:color w:val="000000" w:themeColor="text1"/>
          <w:sz w:val="28"/>
        </w:rPr>
        <w:lastRenderedPageBreak/>
        <w:t xml:space="preserve">UITWERKING </w:t>
      </w:r>
    </w:p>
    <w:p w14:paraId="4E24EA32" w14:textId="77777777" w:rsidR="00935A64" w:rsidRPr="003A1193" w:rsidRDefault="0027519E" w:rsidP="00EF7D62">
      <w:pPr>
        <w:rPr>
          <w:rFonts w:cs="AppleSystemUIFontBold"/>
          <w:b/>
          <w:bCs/>
          <w:color w:val="000000" w:themeColor="text1"/>
          <w:sz w:val="28"/>
        </w:rPr>
      </w:pPr>
      <w:r w:rsidRPr="003A1193">
        <w:rPr>
          <w:rFonts w:cs="AppleSystemUIFontBold"/>
          <w:b/>
          <w:bCs/>
          <w:color w:val="000000" w:themeColor="text1"/>
          <w:sz w:val="28"/>
        </w:rPr>
        <w:t xml:space="preserve">• HOE WORDT HET PROJECTPLAN UITGEWERKT? BESCHRIJF DIT UITVOERIG. </w:t>
      </w:r>
    </w:p>
    <w:p w14:paraId="793959C6" w14:textId="77777777" w:rsidR="00935A64" w:rsidRPr="003A1193" w:rsidRDefault="0027519E" w:rsidP="00EF7D62">
      <w:pPr>
        <w:rPr>
          <w:rFonts w:cs="AppleSystemUIFontBold"/>
          <w:b/>
          <w:bCs/>
          <w:color w:val="000000" w:themeColor="text1"/>
          <w:sz w:val="28"/>
        </w:rPr>
      </w:pPr>
      <w:r w:rsidRPr="003A1193">
        <w:rPr>
          <w:rFonts w:cs="AppleSystemUIFontBold"/>
          <w:b/>
          <w:bCs/>
          <w:color w:val="000000" w:themeColor="text1"/>
          <w:sz w:val="28"/>
        </w:rPr>
        <w:t>• WELKE MIDDELEN/SOFTWARE WORDEN ER GEBRUIKT?</w:t>
      </w:r>
    </w:p>
    <w:p w14:paraId="28360A6D" w14:textId="77777777" w:rsidR="00935A64" w:rsidRPr="003A1193" w:rsidRDefault="0027519E" w:rsidP="00EF7D62">
      <w:pPr>
        <w:rPr>
          <w:rFonts w:cs="AppleSystemUIFontBold"/>
          <w:bCs/>
          <w:color w:val="000000" w:themeColor="text1"/>
        </w:rPr>
      </w:pPr>
      <w:r w:rsidRPr="003A1193">
        <w:rPr>
          <w:rFonts w:cs="AppleSystemUIFont"/>
          <w:color w:val="000000" w:themeColor="text1"/>
          <w:sz w:val="24"/>
        </w:rPr>
        <w:t>ALS EERDER BESCHREVEN WERKT COMPETA VIA DE SCRUM METHODIEK AAN DE HAND VAN USER STORIES. DEZE WORDEN DOOR DE PRODUCT OWNER IN EEN PRODUCT BACKLOG VERZAMELD EN OP PRIORITEIT GEORDEND EN DOOR DE TEAMS OPGEPAKT IN EEN SPRINT NA EEN SPRINT PLANNING WAARBIJ DE USER STORIES GOED DOORSPROKEN WORDEN. HIER WORDEN VERVOLGENS DE STORIES OPGEDEELD IN TAKEN WAARDOOR IEDER TEAMLID PRECIES WEET TIJDENS DE SPRINT WAT ER UITGEVOERD MOET WORDEN.</w:t>
      </w:r>
    </w:p>
    <w:p w14:paraId="38C7F105" w14:textId="77777777" w:rsidR="003A1193" w:rsidRDefault="003A1193" w:rsidP="00EF7D62">
      <w:pPr>
        <w:rPr>
          <w:rFonts w:cs="AppleSystemUIFontBold"/>
          <w:b/>
          <w:bCs/>
          <w:color w:val="000000" w:themeColor="text1"/>
        </w:rPr>
      </w:pPr>
    </w:p>
    <w:p w14:paraId="69761F9C" w14:textId="77777777" w:rsidR="00935A64" w:rsidRPr="003A1193" w:rsidRDefault="0027519E" w:rsidP="00EF7D62">
      <w:pPr>
        <w:rPr>
          <w:rFonts w:cs="AppleSystemUIFontBold"/>
          <w:b/>
          <w:bCs/>
          <w:color w:val="000000" w:themeColor="text1"/>
          <w:sz w:val="28"/>
        </w:rPr>
      </w:pPr>
      <w:r w:rsidRPr="003A1193">
        <w:rPr>
          <w:rFonts w:cs="AppleSystemUIFontBold"/>
          <w:b/>
          <w:bCs/>
          <w:color w:val="000000" w:themeColor="text1"/>
          <w:sz w:val="28"/>
        </w:rPr>
        <w:t>WAAR ZIJN DE VLUCHTWEGEN? ZIJN DE VLUCHTWEGEN OOK AANGEGEVEN? (BIJVOORBEELD D.M.V. VERLICHTING) WAAR IS HET VERZAMELPUNT?</w:t>
      </w:r>
    </w:p>
    <w:p w14:paraId="73A798DB" w14:textId="77777777" w:rsidR="00935A64" w:rsidRPr="003A1193" w:rsidRDefault="0027519E" w:rsidP="00EF7D62">
      <w:pPr>
        <w:rPr>
          <w:rFonts w:cs="AppleSystemUIFontBold"/>
          <w:bCs/>
          <w:color w:val="000000" w:themeColor="text1"/>
          <w:sz w:val="24"/>
        </w:rPr>
      </w:pPr>
      <w:r w:rsidRPr="003A1193">
        <w:rPr>
          <w:rFonts w:cs="AppleSystemUIFont"/>
          <w:color w:val="000000" w:themeColor="text1"/>
          <w:sz w:val="24"/>
        </w:rPr>
        <w:t>IN GEVAL VAN BRAND KAN DE EXIT TRAP AAN HET EINDE VAN DE HAL GEBRUIKT WORDEN OF DE HOOFDINGANG. DE EXIT WORDT AANGEGEVEN MET EEN BORD BOVEN DE DEUR. ER HANGEN BRANDBLUSSERS, EEN INDIEN NODIG HANGT ER EEN AED. HET VERZAMELPUNT IS BUITEN COMPETA AAN DE OVERKANT BIJ HET LUNCH CAFÉ “IN-THE-STUART”.</w:t>
      </w:r>
    </w:p>
    <w:p w14:paraId="7FA00D0E" w14:textId="77777777" w:rsidR="00935A64" w:rsidRPr="003A1193" w:rsidRDefault="00935A64" w:rsidP="00EF7D62">
      <w:pPr>
        <w:rPr>
          <w:rFonts w:cs="AppleSystemUIFontBold"/>
          <w:b/>
          <w:bCs/>
          <w:color w:val="000000" w:themeColor="text1"/>
          <w:sz w:val="28"/>
        </w:rPr>
      </w:pPr>
    </w:p>
    <w:p w14:paraId="3A21C9E6" w14:textId="77777777" w:rsidR="00935A64" w:rsidRPr="00EF7D62" w:rsidRDefault="0027519E" w:rsidP="00EF7D62">
      <w:pPr>
        <w:rPr>
          <w:rFonts w:cs="AppleSystemUIFontBold"/>
          <w:b/>
          <w:bCs/>
          <w:color w:val="000000" w:themeColor="text1"/>
        </w:rPr>
      </w:pPr>
      <w:r w:rsidRPr="003A1193">
        <w:rPr>
          <w:rFonts w:cs="AppleSystemUIFontBold"/>
          <w:b/>
          <w:bCs/>
          <w:color w:val="000000" w:themeColor="text1"/>
          <w:sz w:val="28"/>
        </w:rPr>
        <w:t>WELKE PERSONEN ZIJN AANGEWEZEN OM EERSTE HULP BIJ ONGELUKKEN TE VERLENEN? ZIJN DIT ZGN. BHV-ERS? (BEDRIJFS HULPVERLENERS) WAAR STAAT DE EHBO-KIST(EN)?</w:t>
      </w:r>
    </w:p>
    <w:p w14:paraId="3D4B411D" w14:textId="77777777" w:rsidR="00935A64" w:rsidRPr="003A1193" w:rsidRDefault="0027519E" w:rsidP="00EF7D62">
      <w:pPr>
        <w:rPr>
          <w:rFonts w:cs="AppleSystemUIFontBold"/>
          <w:bCs/>
          <w:color w:val="000000" w:themeColor="text1"/>
          <w:sz w:val="24"/>
        </w:rPr>
      </w:pPr>
      <w:r w:rsidRPr="003A1193">
        <w:rPr>
          <w:rFonts w:cs="AppleSystemUIFont"/>
          <w:color w:val="000000" w:themeColor="text1"/>
          <w:sz w:val="24"/>
        </w:rPr>
        <w:t>DE EHBO KIST LIGT IN DE KEUKEN IN GEVAL DEZE NODIG IS. ZINEB MOUNTASSER EN DANUTA DE VRIES ZIJN BHV-ERS.</w:t>
      </w:r>
    </w:p>
    <w:p w14:paraId="0B0DD718" w14:textId="77777777" w:rsidR="00935A64" w:rsidRPr="00EF7D62" w:rsidRDefault="00935A64" w:rsidP="00EF7D62">
      <w:pPr>
        <w:rPr>
          <w:rFonts w:cs="AppleSystemUIFontBold"/>
          <w:b/>
          <w:bCs/>
          <w:color w:val="000000" w:themeColor="text1"/>
        </w:rPr>
      </w:pPr>
    </w:p>
    <w:p w14:paraId="2D017A3A" w14:textId="77777777" w:rsidR="00935A64" w:rsidRPr="00EF7D62" w:rsidRDefault="0027519E" w:rsidP="00EF7D62">
      <w:pPr>
        <w:rPr>
          <w:rFonts w:cs="AppleSystemUIFontBold"/>
          <w:b/>
          <w:bCs/>
          <w:color w:val="000000" w:themeColor="text1"/>
        </w:rPr>
      </w:pPr>
      <w:r w:rsidRPr="003A1193">
        <w:rPr>
          <w:rFonts w:cs="AppleSystemUIFontBold"/>
          <w:b/>
          <w:bCs/>
          <w:color w:val="000000" w:themeColor="text1"/>
          <w:sz w:val="28"/>
        </w:rPr>
        <w:t>VIND JE DAT IN JE BEDRIJF VOLDOENDE VEILIG EN MILIEUBEWUST WORDT GEWERKT? VIND JE DAT DE ARBO-REGELS WORDEN NAGELEEFD? LEG UIT WAAROM WEL OF NIET.</w:t>
      </w:r>
    </w:p>
    <w:p w14:paraId="2CBAD9FD" w14:textId="77777777" w:rsidR="00935A64" w:rsidRPr="003A1193" w:rsidRDefault="0027519E" w:rsidP="00EF7D62">
      <w:pPr>
        <w:rPr>
          <w:rFonts w:cs="AppleSystemUIFont"/>
          <w:color w:val="000000" w:themeColor="text1"/>
          <w:sz w:val="24"/>
        </w:rPr>
      </w:pPr>
      <w:proofErr w:type="gramStart"/>
      <w:r w:rsidRPr="003A1193">
        <w:rPr>
          <w:rFonts w:cs="AppleSystemUIFont"/>
          <w:color w:val="000000" w:themeColor="text1"/>
          <w:sz w:val="24"/>
        </w:rPr>
        <w:t>ALLE</w:t>
      </w:r>
      <w:proofErr w:type="gramEnd"/>
      <w:r w:rsidRPr="003A1193">
        <w:rPr>
          <w:rFonts w:cs="AppleSystemUIFont"/>
          <w:color w:val="000000" w:themeColor="text1"/>
          <w:sz w:val="24"/>
        </w:rPr>
        <w:t xml:space="preserve"> BUREAU’S EN STOELEN ZIJN INSTELBAAR NAAR DE HOOGTE EN HOUDING VAN DE WERKNEMER. </w:t>
      </w:r>
    </w:p>
    <w:p w14:paraId="17498D5D" w14:textId="77777777" w:rsidR="00935A64" w:rsidRPr="00EF7D62" w:rsidRDefault="00935A64" w:rsidP="00EF7D62">
      <w:pPr>
        <w:rPr>
          <w:rFonts w:cs="AppleSystemUIFont"/>
          <w:b/>
          <w:color w:val="000000" w:themeColor="text1"/>
        </w:rPr>
      </w:pPr>
    </w:p>
    <w:p w14:paraId="1E6D2BE2" w14:textId="77777777" w:rsidR="00702A90" w:rsidRDefault="00702A90" w:rsidP="00EF7D62">
      <w:pPr>
        <w:rPr>
          <w:rFonts w:cs="AppleSystemUIFont"/>
          <w:b/>
          <w:color w:val="000000" w:themeColor="text1"/>
          <w:sz w:val="28"/>
        </w:rPr>
      </w:pPr>
    </w:p>
    <w:p w14:paraId="7BC0E313" w14:textId="77777777" w:rsidR="00935A64" w:rsidRPr="003A1193" w:rsidRDefault="0027519E" w:rsidP="00EF7D62">
      <w:pPr>
        <w:rPr>
          <w:rFonts w:cs="AppleSystemUIFont"/>
          <w:b/>
          <w:color w:val="000000" w:themeColor="text1"/>
          <w:sz w:val="28"/>
        </w:rPr>
      </w:pPr>
      <w:r w:rsidRPr="003A1193">
        <w:rPr>
          <w:rFonts w:cs="AppleSystemUIFont"/>
          <w:b/>
          <w:color w:val="000000" w:themeColor="text1"/>
          <w:sz w:val="28"/>
        </w:rPr>
        <w:lastRenderedPageBreak/>
        <w:t>ZIJN ER MAATREGELEN GENOMEN OM JE TE BESCHERMEN TEGEN ONGEZONDE SITUATIES?</w:t>
      </w:r>
    </w:p>
    <w:p w14:paraId="31D45C3F" w14:textId="77777777" w:rsidR="00935A64" w:rsidRPr="003A1193" w:rsidRDefault="0027519E" w:rsidP="00EF7D62">
      <w:pPr>
        <w:rPr>
          <w:rFonts w:cs="AppleSystemUIFont"/>
          <w:color w:val="000000" w:themeColor="text1"/>
          <w:sz w:val="24"/>
        </w:rPr>
      </w:pPr>
      <w:proofErr w:type="gramStart"/>
      <w:r w:rsidRPr="003A1193">
        <w:rPr>
          <w:rFonts w:cs="AppleSystemUIFont"/>
          <w:color w:val="000000" w:themeColor="text1"/>
          <w:sz w:val="24"/>
        </w:rPr>
        <w:t>JA</w:t>
      </w:r>
      <w:proofErr w:type="gramEnd"/>
      <w:r w:rsidRPr="003A1193">
        <w:rPr>
          <w:rFonts w:cs="AppleSystemUIFont"/>
          <w:color w:val="000000" w:themeColor="text1"/>
          <w:sz w:val="24"/>
        </w:rPr>
        <w:t>, DIE ZIJN ER AL.</w:t>
      </w:r>
    </w:p>
    <w:p w14:paraId="3AE3989B" w14:textId="77777777" w:rsidR="00935A64" w:rsidRPr="00EF7D62" w:rsidRDefault="00935A64" w:rsidP="00EF7D62">
      <w:pPr>
        <w:rPr>
          <w:rFonts w:cs="AppleSystemUIFont"/>
          <w:b/>
          <w:color w:val="000000" w:themeColor="text1"/>
        </w:rPr>
      </w:pPr>
    </w:p>
    <w:p w14:paraId="4862433B" w14:textId="77777777" w:rsidR="00935A64" w:rsidRPr="003A1193" w:rsidRDefault="0027519E" w:rsidP="00EF7D62">
      <w:pPr>
        <w:rPr>
          <w:rFonts w:cs="AppleSystemUIFont"/>
          <w:b/>
          <w:color w:val="000000" w:themeColor="text1"/>
          <w:sz w:val="28"/>
        </w:rPr>
      </w:pPr>
      <w:r w:rsidRPr="003A1193">
        <w:rPr>
          <w:rFonts w:cs="AppleSystemUIFont"/>
          <w:b/>
          <w:color w:val="000000" w:themeColor="text1"/>
          <w:sz w:val="28"/>
        </w:rPr>
        <w:t>VIND JE DAT DE APPARATUUR EN HULPMIDDELEN WAARMEE JE WERKT GOED TE BEDIENEN ZIJN?</w:t>
      </w:r>
    </w:p>
    <w:p w14:paraId="7CBA0EDD" w14:textId="77777777" w:rsidR="00935A64" w:rsidRDefault="0027519E" w:rsidP="00EF7D62">
      <w:pPr>
        <w:rPr>
          <w:rFonts w:cs="AppleSystemUIFont"/>
          <w:color w:val="000000" w:themeColor="text1"/>
          <w:sz w:val="24"/>
        </w:rPr>
      </w:pPr>
      <w:r w:rsidRPr="003A1193">
        <w:rPr>
          <w:rFonts w:cs="AppleSystemUIFont"/>
          <w:color w:val="000000" w:themeColor="text1"/>
          <w:sz w:val="24"/>
        </w:rPr>
        <w:t xml:space="preserve">IEDEREEN HEEFT EEN EIGEN LAPTOP BIJ ZICH DUS DAAR ZORG JE ALLEMAAL ZELF </w:t>
      </w:r>
      <w:proofErr w:type="gramStart"/>
      <w:r w:rsidRPr="003A1193">
        <w:rPr>
          <w:rFonts w:cs="AppleSystemUIFont"/>
          <w:color w:val="000000" w:themeColor="text1"/>
          <w:sz w:val="24"/>
        </w:rPr>
        <w:t>VOOR</w:t>
      </w:r>
      <w:proofErr w:type="gramEnd"/>
      <w:r w:rsidRPr="003A1193">
        <w:rPr>
          <w:rFonts w:cs="AppleSystemUIFont"/>
          <w:color w:val="000000" w:themeColor="text1"/>
          <w:sz w:val="24"/>
        </w:rPr>
        <w:t>.</w:t>
      </w:r>
    </w:p>
    <w:p w14:paraId="2D20161A" w14:textId="0757F076" w:rsidR="003A1193" w:rsidRPr="003A1193" w:rsidRDefault="00D01B32" w:rsidP="00EF7D62">
      <w:pPr>
        <w:rPr>
          <w:rFonts w:cs="AppleSystemUIFont"/>
          <w:color w:val="000000" w:themeColor="text1"/>
          <w:sz w:val="24"/>
        </w:rPr>
      </w:pPr>
      <w:r>
        <w:rPr>
          <w:rFonts w:cs="AppleSystemUIFont"/>
          <w:color w:val="000000" w:themeColor="text1"/>
          <w:sz w:val="24"/>
        </w:rPr>
        <w:t xml:space="preserve"> </w:t>
      </w:r>
      <w:bookmarkStart w:id="0" w:name="_GoBack"/>
      <w:bookmarkEnd w:id="0"/>
    </w:p>
    <w:p w14:paraId="42FCA5FB" w14:textId="77777777" w:rsidR="00935A64" w:rsidRPr="003A1193" w:rsidRDefault="0027519E" w:rsidP="00EF7D62">
      <w:pPr>
        <w:rPr>
          <w:rFonts w:cs="AppleSystemUIFont"/>
          <w:b/>
          <w:color w:val="000000" w:themeColor="text1"/>
          <w:sz w:val="28"/>
        </w:rPr>
      </w:pPr>
      <w:r w:rsidRPr="003A1193">
        <w:rPr>
          <w:rFonts w:cs="AppleSystemUIFont"/>
          <w:b/>
          <w:color w:val="000000" w:themeColor="text1"/>
          <w:sz w:val="28"/>
        </w:rPr>
        <w:t>VOLDOET JE WERKPLEK AAN WAT JE BIJ 1 HEBT OPGESCHREVEN?</w:t>
      </w:r>
    </w:p>
    <w:p w14:paraId="71787369" w14:textId="77777777" w:rsidR="00935A64" w:rsidRPr="003A1193" w:rsidRDefault="0027519E" w:rsidP="00EF7D62">
      <w:pPr>
        <w:rPr>
          <w:rFonts w:cs="AppleSystemUIFont"/>
          <w:color w:val="000000" w:themeColor="text1"/>
        </w:rPr>
      </w:pPr>
      <w:proofErr w:type="gramStart"/>
      <w:r w:rsidRPr="003A1193">
        <w:rPr>
          <w:rFonts w:cs="AppleSystemUIFont"/>
          <w:color w:val="000000" w:themeColor="text1"/>
          <w:sz w:val="24"/>
        </w:rPr>
        <w:t>JA</w:t>
      </w:r>
      <w:proofErr w:type="gramEnd"/>
      <w:r w:rsidRPr="003A1193">
        <w:rPr>
          <w:rFonts w:cs="AppleSystemUIFont"/>
          <w:color w:val="000000" w:themeColor="text1"/>
          <w:sz w:val="24"/>
        </w:rPr>
        <w:t>. ER IS NIKS IN MIJ</w:t>
      </w:r>
      <w:r w:rsidR="003A1193" w:rsidRPr="003A1193">
        <w:rPr>
          <w:rFonts w:cs="AppleSystemUIFont"/>
          <w:color w:val="000000" w:themeColor="text1"/>
          <w:sz w:val="24"/>
        </w:rPr>
        <w:t>N</w:t>
      </w:r>
      <w:r w:rsidRPr="003A1193">
        <w:rPr>
          <w:rFonts w:cs="AppleSystemUIFont"/>
          <w:color w:val="000000" w:themeColor="text1"/>
          <w:sz w:val="24"/>
        </w:rPr>
        <w:t xml:space="preserve"> OPZICHT WAT VERBETERD KAN WORDEN. ER ZIJN HEEL VEEL RAMEN WAAR VEEL LICHT DOOR HEEN KAN EN GENOEG BELICHTING IN ELK KANTOOR. DE TEMPERATUUR IN HET BEDRIJF IS GOED TE DOEN.</w:t>
      </w:r>
    </w:p>
    <w:p w14:paraId="34F06C32" w14:textId="77777777" w:rsidR="00935A64" w:rsidRPr="00EF7D62" w:rsidRDefault="00935A64" w:rsidP="00EF7D62">
      <w:pPr>
        <w:rPr>
          <w:rFonts w:cs="AppleSystemUIFont"/>
          <w:b/>
          <w:color w:val="000000" w:themeColor="text1"/>
        </w:rPr>
      </w:pPr>
    </w:p>
    <w:p w14:paraId="0673871F" w14:textId="77777777" w:rsidR="00935A64" w:rsidRPr="003A1193" w:rsidRDefault="0027519E" w:rsidP="00EF7D62">
      <w:pPr>
        <w:rPr>
          <w:rFonts w:cs="AppleSystemUIFont"/>
          <w:b/>
          <w:color w:val="000000" w:themeColor="text1"/>
          <w:sz w:val="28"/>
        </w:rPr>
      </w:pPr>
      <w:r w:rsidRPr="003A1193">
        <w:rPr>
          <w:rFonts w:cs="AppleSystemUIFont"/>
          <w:b/>
          <w:color w:val="000000" w:themeColor="text1"/>
          <w:sz w:val="28"/>
        </w:rPr>
        <w:t>IS ER VOLDOENDE VENTILATIE OP DE WERKPLEKKEN?</w:t>
      </w:r>
    </w:p>
    <w:p w14:paraId="19135248" w14:textId="77777777" w:rsidR="00935A64" w:rsidRPr="003A1193" w:rsidRDefault="0027519E" w:rsidP="00EF7D62">
      <w:pPr>
        <w:rPr>
          <w:rFonts w:cs="AppleSystemUIFont"/>
          <w:color w:val="000000" w:themeColor="text1"/>
          <w:sz w:val="24"/>
        </w:rPr>
      </w:pPr>
      <w:proofErr w:type="gramStart"/>
      <w:r w:rsidRPr="003A1193">
        <w:rPr>
          <w:rFonts w:cs="AppleSystemUIFont"/>
          <w:color w:val="000000" w:themeColor="text1"/>
          <w:sz w:val="24"/>
        </w:rPr>
        <w:t>JA</w:t>
      </w:r>
      <w:proofErr w:type="gramEnd"/>
      <w:r w:rsidRPr="003A1193">
        <w:rPr>
          <w:rFonts w:cs="AppleSystemUIFont"/>
          <w:color w:val="000000" w:themeColor="text1"/>
          <w:sz w:val="24"/>
        </w:rPr>
        <w:t>. ER ZIJN MEERDERE VENTILATOREN AANWEZIG EN DE RAMEN STAAN OPEN, WAT OOK PRETTIG IS.</w:t>
      </w:r>
    </w:p>
    <w:p w14:paraId="15485978" w14:textId="77777777" w:rsidR="00935A64" w:rsidRPr="00EF7D62" w:rsidRDefault="00935A64" w:rsidP="00EF7D62">
      <w:pPr>
        <w:rPr>
          <w:rFonts w:cs="AppleSystemUIFont"/>
          <w:b/>
          <w:color w:val="000000" w:themeColor="text1"/>
        </w:rPr>
      </w:pPr>
    </w:p>
    <w:p w14:paraId="139D04BF" w14:textId="77777777" w:rsidR="00935A64" w:rsidRPr="00EF7D62" w:rsidRDefault="00935A64" w:rsidP="00EF7D62">
      <w:pPr>
        <w:rPr>
          <w:rFonts w:cstheme="minorBidi"/>
          <w:b/>
          <w:color w:val="000000" w:themeColor="text1"/>
        </w:rPr>
      </w:pPr>
    </w:p>
    <w:p w14:paraId="09CBD70D" w14:textId="77777777" w:rsidR="00935A64" w:rsidRPr="00EF7D62" w:rsidRDefault="00935A64" w:rsidP="00EF7D62">
      <w:pPr>
        <w:rPr>
          <w:rFonts w:cs="AppleSystemUIFontBold"/>
          <w:b/>
          <w:bCs/>
          <w:color w:val="353535"/>
        </w:rPr>
      </w:pPr>
    </w:p>
    <w:p w14:paraId="6C05C205" w14:textId="77777777" w:rsidR="00935A64" w:rsidRPr="00EF7D62" w:rsidRDefault="00935A64" w:rsidP="00EF7D62">
      <w:pPr>
        <w:rPr>
          <w:rFonts w:cs="AppleSystemUIFontBold"/>
          <w:b/>
          <w:bCs/>
          <w:color w:val="353535"/>
        </w:rPr>
      </w:pPr>
    </w:p>
    <w:p w14:paraId="33F131C7" w14:textId="77777777" w:rsidR="00935A64" w:rsidRPr="00EF7D62" w:rsidRDefault="00935A64" w:rsidP="00EF7D62">
      <w:pPr>
        <w:rPr>
          <w:b/>
          <w:color w:val="9E4733" w:themeColor="accent1"/>
        </w:rPr>
      </w:pPr>
    </w:p>
    <w:p w14:paraId="470F71CA" w14:textId="77777777" w:rsidR="00935A64" w:rsidRPr="00EF7D62" w:rsidRDefault="00935A64" w:rsidP="00EF7D62">
      <w:pPr>
        <w:rPr>
          <w:b/>
        </w:rPr>
      </w:pPr>
    </w:p>
    <w:p w14:paraId="368D2BB3" w14:textId="77777777" w:rsidR="009E68F2" w:rsidRPr="00EF7D62" w:rsidRDefault="009E68F2" w:rsidP="00EF7D62">
      <w:pPr>
        <w:rPr>
          <w:b/>
        </w:rPr>
      </w:pPr>
    </w:p>
    <w:sectPr w:rsidR="009E68F2" w:rsidRPr="00EF7D62">
      <w:headerReference w:type="default" r:id="rId11"/>
      <w:footerReference w:type="default" r:id="rId12"/>
      <w:headerReference w:type="first" r:id="rId13"/>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FC1D7" w14:textId="77777777" w:rsidR="009D732B" w:rsidRDefault="009D732B">
      <w:pPr>
        <w:spacing w:after="0" w:line="240" w:lineRule="auto"/>
      </w:pPr>
      <w:r>
        <w:separator/>
      </w:r>
    </w:p>
  </w:endnote>
  <w:endnote w:type="continuationSeparator" w:id="0">
    <w:p w14:paraId="262521C3" w14:textId="77777777" w:rsidR="009D732B" w:rsidRDefault="009D7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2026BEEF" w14:textId="77777777" w:rsidR="009E68F2" w:rsidRDefault="00750B6A">
        <w:pPr>
          <w:pStyle w:val="Voettekst"/>
        </w:pPr>
        <w:r>
          <w:fldChar w:fldCharType="begin"/>
        </w:r>
        <w:r>
          <w:instrText xml:space="preserve"> PAGE   \* MERGEFORMAT </w:instrText>
        </w:r>
        <w:r>
          <w:fldChar w:fldCharType="separate"/>
        </w:r>
        <w:r w:rsidR="00D01B32">
          <w:rPr>
            <w:noProof/>
          </w:rPr>
          <w:t>10</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D3A1C" w14:textId="77777777" w:rsidR="009D732B" w:rsidRDefault="009D732B">
      <w:pPr>
        <w:spacing w:after="0" w:line="240" w:lineRule="auto"/>
      </w:pPr>
      <w:r>
        <w:separator/>
      </w:r>
    </w:p>
  </w:footnote>
  <w:footnote w:type="continuationSeparator" w:id="0">
    <w:p w14:paraId="64BB6CFA" w14:textId="77777777" w:rsidR="009D732B" w:rsidRDefault="009D73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8F605" w14:textId="77777777" w:rsidR="009E68F2" w:rsidRDefault="00750B6A">
    <w:pPr>
      <w:pStyle w:val="Koptekst"/>
    </w:pPr>
    <w:r>
      <w:rPr>
        <w:noProof/>
        <w:lang w:eastAsia="nl-NL" w:bidi="ar-SA"/>
      </w:rPr>
      <mc:AlternateContent>
        <mc:Choice Requires="wpg">
          <w:drawing>
            <wp:anchor distT="0" distB="0" distL="114300" distR="114300" simplePos="0" relativeHeight="251661312" behindDoc="0" locked="0" layoutInCell="1" allowOverlap="1" wp14:anchorId="139517A1" wp14:editId="59B82945">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691DB3F" id="Group 4" o:spid="_x0000_s1026" alt="Titel: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">
              <v:rect id="Rectangle 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 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42BDA" w14:textId="77777777" w:rsidR="009E68F2" w:rsidRDefault="00750B6A">
    <w:pPr>
      <w:pStyle w:val="Koptekst"/>
    </w:pPr>
    <w:r>
      <w:rPr>
        <w:noProof/>
        <w:lang w:eastAsia="nl-NL" w:bidi="ar-SA"/>
      </w:rPr>
      <mc:AlternateContent>
        <mc:Choice Requires="wpg">
          <w:drawing>
            <wp:anchor distT="0" distB="0" distL="114300" distR="114300" simplePos="0" relativeHeight="251663360" behindDoc="0" locked="0" layoutInCell="1" allowOverlap="1" wp14:anchorId="0914153C" wp14:editId="627F581E">
              <wp:simplePos x="0" y="0"/>
              <wp:positionH relativeFrom="margin">
                <wp:align>left</wp:align>
              </wp:positionH>
              <wp:positionV relativeFrom="page">
                <wp:align>top</wp:align>
              </wp:positionV>
              <wp:extent cx="3200400" cy="10056322"/>
              <wp:effectExtent l="0" t="0" r="8890" b="0"/>
              <wp:wrapNone/>
              <wp:docPr id="5" name="Groep 5" title="Achtergrondafbeeldingen"/>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hthoek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9EFE410" id="Groep 5" o:spid="_x0000_s1026" alt="Titel: Achtergrondafbeeldingen"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">
              <v:rect id="Rechthoek 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hthoek 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F442C8"/>
    <w:lvl w:ilvl="0">
      <w:start w:val="1"/>
      <w:numFmt w:val="decimal"/>
      <w:lvlText w:val="%1."/>
      <w:lvlJc w:val="left"/>
      <w:pPr>
        <w:tabs>
          <w:tab w:val="num" w:pos="1800"/>
        </w:tabs>
        <w:ind w:left="1800" w:hanging="360"/>
      </w:pPr>
    </w:lvl>
  </w:abstractNum>
  <w:abstractNum w:abstractNumId="1">
    <w:nsid w:val="FFFFFF7D"/>
    <w:multiLevelType w:val="singleLevel"/>
    <w:tmpl w:val="8028F2F0"/>
    <w:lvl w:ilvl="0">
      <w:start w:val="1"/>
      <w:numFmt w:val="decimal"/>
      <w:lvlText w:val="%1."/>
      <w:lvlJc w:val="left"/>
      <w:pPr>
        <w:tabs>
          <w:tab w:val="num" w:pos="1440"/>
        </w:tabs>
        <w:ind w:left="1440" w:hanging="360"/>
      </w:pPr>
    </w:lvl>
  </w:abstractNum>
  <w:abstractNum w:abstractNumId="2">
    <w:nsid w:val="FFFFFF7E"/>
    <w:multiLevelType w:val="singleLevel"/>
    <w:tmpl w:val="1C40027A"/>
    <w:lvl w:ilvl="0">
      <w:start w:val="1"/>
      <w:numFmt w:val="decimal"/>
      <w:lvlText w:val="%1."/>
      <w:lvlJc w:val="left"/>
      <w:pPr>
        <w:tabs>
          <w:tab w:val="num" w:pos="1080"/>
        </w:tabs>
        <w:ind w:left="1080" w:hanging="360"/>
      </w:pPr>
    </w:lvl>
  </w:abstractNum>
  <w:abstractNum w:abstractNumId="3">
    <w:nsid w:val="FFFFFF7F"/>
    <w:multiLevelType w:val="singleLevel"/>
    <w:tmpl w:val="7ED2B9D0"/>
    <w:lvl w:ilvl="0">
      <w:start w:val="1"/>
      <w:numFmt w:val="decimal"/>
      <w:lvlText w:val="%1."/>
      <w:lvlJc w:val="left"/>
      <w:pPr>
        <w:tabs>
          <w:tab w:val="num" w:pos="720"/>
        </w:tabs>
        <w:ind w:left="720" w:hanging="360"/>
      </w:pPr>
    </w:lvl>
  </w:abstractNum>
  <w:abstractNum w:abstractNumId="4">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50E6D0"/>
    <w:lvl w:ilvl="0">
      <w:start w:val="1"/>
      <w:numFmt w:val="decimal"/>
      <w:lvlText w:val="%1."/>
      <w:lvlJc w:val="left"/>
      <w:pPr>
        <w:tabs>
          <w:tab w:val="num" w:pos="360"/>
        </w:tabs>
        <w:ind w:left="360" w:hanging="360"/>
      </w:pPr>
    </w:lvl>
  </w:abstractNum>
  <w:abstractNum w:abstractNumId="9">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A64"/>
    <w:rsid w:val="0027519E"/>
    <w:rsid w:val="003A1193"/>
    <w:rsid w:val="00412B3E"/>
    <w:rsid w:val="006B73E9"/>
    <w:rsid w:val="00702A90"/>
    <w:rsid w:val="00750B6A"/>
    <w:rsid w:val="007B0BCA"/>
    <w:rsid w:val="007C398F"/>
    <w:rsid w:val="0080356F"/>
    <w:rsid w:val="009249CE"/>
    <w:rsid w:val="00935A64"/>
    <w:rsid w:val="009B7B87"/>
    <w:rsid w:val="009D732B"/>
    <w:rsid w:val="009E68F2"/>
    <w:rsid w:val="00D01B32"/>
    <w:rsid w:val="00E24521"/>
    <w:rsid w:val="00EF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3817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nl-NL" w:eastAsia="ja-JP" w:bidi="nl-NL"/>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F7D62"/>
  </w:style>
  <w:style w:type="paragraph" w:styleId="Kop1">
    <w:name w:val="heading 1"/>
    <w:basedOn w:val="Standaard"/>
    <w:next w:val="Standaard"/>
    <w:link w:val="Kop1Teken"/>
    <w:uiPriority w:val="9"/>
    <w:qFormat/>
    <w:rsid w:val="00EF7D62"/>
    <w:pPr>
      <w:pBdr>
        <w:bottom w:val="thinThickSmallGap" w:sz="12" w:space="1" w:color="B88325" w:themeColor="accent2" w:themeShade="BF"/>
      </w:pBdr>
      <w:spacing w:before="400"/>
      <w:jc w:val="center"/>
      <w:outlineLvl w:val="0"/>
    </w:pPr>
    <w:rPr>
      <w:caps/>
      <w:color w:val="7B5719" w:themeColor="accent2" w:themeShade="80"/>
      <w:spacing w:val="20"/>
      <w:sz w:val="28"/>
      <w:szCs w:val="28"/>
    </w:rPr>
  </w:style>
  <w:style w:type="paragraph" w:styleId="Kop2">
    <w:name w:val="heading 2"/>
    <w:basedOn w:val="Standaard"/>
    <w:next w:val="Standaard"/>
    <w:link w:val="Kop2Teken"/>
    <w:uiPriority w:val="9"/>
    <w:unhideWhenUsed/>
    <w:qFormat/>
    <w:rsid w:val="00EF7D62"/>
    <w:pPr>
      <w:pBdr>
        <w:bottom w:val="single" w:sz="4" w:space="1" w:color="7A5718" w:themeColor="accent2" w:themeShade="7F"/>
      </w:pBdr>
      <w:spacing w:before="400"/>
      <w:jc w:val="center"/>
      <w:outlineLvl w:val="1"/>
    </w:pPr>
    <w:rPr>
      <w:caps/>
      <w:color w:val="7B5719" w:themeColor="accent2" w:themeShade="80"/>
      <w:spacing w:val="15"/>
      <w:sz w:val="24"/>
      <w:szCs w:val="24"/>
    </w:rPr>
  </w:style>
  <w:style w:type="paragraph" w:styleId="Kop3">
    <w:name w:val="heading 3"/>
    <w:basedOn w:val="Standaard"/>
    <w:next w:val="Standaard"/>
    <w:link w:val="Kop3Teken"/>
    <w:uiPriority w:val="9"/>
    <w:unhideWhenUsed/>
    <w:qFormat/>
    <w:rsid w:val="00EF7D62"/>
    <w:pPr>
      <w:pBdr>
        <w:top w:val="dotted" w:sz="4" w:space="1" w:color="7A5718" w:themeColor="accent2" w:themeShade="7F"/>
        <w:bottom w:val="dotted" w:sz="4" w:space="1" w:color="7A5718" w:themeColor="accent2" w:themeShade="7F"/>
      </w:pBdr>
      <w:spacing w:before="300"/>
      <w:jc w:val="center"/>
      <w:outlineLvl w:val="2"/>
    </w:pPr>
    <w:rPr>
      <w:caps/>
      <w:color w:val="7A5718" w:themeColor="accent2" w:themeShade="7F"/>
      <w:sz w:val="24"/>
      <w:szCs w:val="24"/>
    </w:rPr>
  </w:style>
  <w:style w:type="paragraph" w:styleId="Kop4">
    <w:name w:val="heading 4"/>
    <w:basedOn w:val="Standaard"/>
    <w:next w:val="Standaard"/>
    <w:link w:val="Kop4Teken"/>
    <w:uiPriority w:val="9"/>
    <w:semiHidden/>
    <w:unhideWhenUsed/>
    <w:qFormat/>
    <w:rsid w:val="00EF7D62"/>
    <w:pPr>
      <w:pBdr>
        <w:bottom w:val="dotted" w:sz="4" w:space="1" w:color="B88325" w:themeColor="accent2" w:themeShade="BF"/>
      </w:pBdr>
      <w:spacing w:after="120"/>
      <w:jc w:val="center"/>
      <w:outlineLvl w:val="3"/>
    </w:pPr>
    <w:rPr>
      <w:caps/>
      <w:color w:val="7A5718" w:themeColor="accent2" w:themeShade="7F"/>
      <w:spacing w:val="10"/>
    </w:rPr>
  </w:style>
  <w:style w:type="paragraph" w:styleId="Kop5">
    <w:name w:val="heading 5"/>
    <w:basedOn w:val="Standaard"/>
    <w:next w:val="Standaard"/>
    <w:link w:val="Kop5Teken"/>
    <w:uiPriority w:val="9"/>
    <w:semiHidden/>
    <w:unhideWhenUsed/>
    <w:qFormat/>
    <w:rsid w:val="00EF7D62"/>
    <w:pPr>
      <w:spacing w:before="320" w:after="120"/>
      <w:jc w:val="center"/>
      <w:outlineLvl w:val="4"/>
    </w:pPr>
    <w:rPr>
      <w:caps/>
      <w:color w:val="7A5718" w:themeColor="accent2" w:themeShade="7F"/>
      <w:spacing w:val="10"/>
    </w:rPr>
  </w:style>
  <w:style w:type="paragraph" w:styleId="Kop6">
    <w:name w:val="heading 6"/>
    <w:basedOn w:val="Standaard"/>
    <w:next w:val="Standaard"/>
    <w:link w:val="Kop6Teken"/>
    <w:uiPriority w:val="9"/>
    <w:semiHidden/>
    <w:unhideWhenUsed/>
    <w:qFormat/>
    <w:rsid w:val="00EF7D62"/>
    <w:pPr>
      <w:spacing w:after="120"/>
      <w:jc w:val="center"/>
      <w:outlineLvl w:val="5"/>
    </w:pPr>
    <w:rPr>
      <w:caps/>
      <w:color w:val="B88325" w:themeColor="accent2" w:themeShade="BF"/>
      <w:spacing w:val="10"/>
    </w:rPr>
  </w:style>
  <w:style w:type="paragraph" w:styleId="Kop7">
    <w:name w:val="heading 7"/>
    <w:basedOn w:val="Standaard"/>
    <w:next w:val="Standaard"/>
    <w:link w:val="Kop7Teken"/>
    <w:uiPriority w:val="9"/>
    <w:semiHidden/>
    <w:unhideWhenUsed/>
    <w:qFormat/>
    <w:rsid w:val="00EF7D62"/>
    <w:pPr>
      <w:spacing w:after="120"/>
      <w:jc w:val="center"/>
      <w:outlineLvl w:val="6"/>
    </w:pPr>
    <w:rPr>
      <w:i/>
      <w:iCs/>
      <w:caps/>
      <w:color w:val="B88325" w:themeColor="accent2" w:themeShade="BF"/>
      <w:spacing w:val="10"/>
    </w:rPr>
  </w:style>
  <w:style w:type="paragraph" w:styleId="Kop8">
    <w:name w:val="heading 8"/>
    <w:basedOn w:val="Standaard"/>
    <w:next w:val="Standaard"/>
    <w:link w:val="Kop8Teken"/>
    <w:uiPriority w:val="9"/>
    <w:semiHidden/>
    <w:unhideWhenUsed/>
    <w:qFormat/>
    <w:rsid w:val="00EF7D62"/>
    <w:pPr>
      <w:spacing w:after="120"/>
      <w:jc w:val="center"/>
      <w:outlineLvl w:val="7"/>
    </w:pPr>
    <w:rPr>
      <w:caps/>
      <w:spacing w:val="10"/>
      <w:sz w:val="20"/>
      <w:szCs w:val="20"/>
    </w:rPr>
  </w:style>
  <w:style w:type="paragraph" w:styleId="Kop9">
    <w:name w:val="heading 9"/>
    <w:basedOn w:val="Standaard"/>
    <w:next w:val="Standaard"/>
    <w:link w:val="Kop9Teken"/>
    <w:uiPriority w:val="9"/>
    <w:semiHidden/>
    <w:unhideWhenUsed/>
    <w:qFormat/>
    <w:rsid w:val="00EF7D62"/>
    <w:pPr>
      <w:spacing w:after="120"/>
      <w:jc w:val="center"/>
      <w:outlineLvl w:val="8"/>
    </w:pPr>
    <w:rPr>
      <w:i/>
      <w:iCs/>
      <w:caps/>
      <w:spacing w:val="1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EF7D62"/>
    <w:pPr>
      <w:pBdr>
        <w:top w:val="dotted" w:sz="2" w:space="1" w:color="7B5719" w:themeColor="accent2" w:themeShade="80"/>
        <w:bottom w:val="dotted" w:sz="2" w:space="6" w:color="7B5719" w:themeColor="accent2" w:themeShade="80"/>
      </w:pBdr>
      <w:spacing w:before="500" w:after="300" w:line="240" w:lineRule="auto"/>
      <w:jc w:val="center"/>
    </w:pPr>
    <w:rPr>
      <w:caps/>
      <w:color w:val="7B5719" w:themeColor="accent2" w:themeShade="80"/>
      <w:spacing w:val="50"/>
      <w:sz w:val="44"/>
      <w:szCs w:val="44"/>
    </w:rPr>
  </w:style>
  <w:style w:type="character" w:customStyle="1" w:styleId="TitelTeken">
    <w:name w:val="Titel Teken"/>
    <w:basedOn w:val="Standaardalinea-lettertype"/>
    <w:link w:val="Titel"/>
    <w:uiPriority w:val="10"/>
    <w:rsid w:val="00EF7D62"/>
    <w:rPr>
      <w:caps/>
      <w:color w:val="7B5719" w:themeColor="accent2" w:themeShade="80"/>
      <w:spacing w:val="50"/>
      <w:sz w:val="44"/>
      <w:szCs w:val="44"/>
    </w:rPr>
  </w:style>
  <w:style w:type="paragraph" w:styleId="Ondertitel">
    <w:name w:val="Subtitle"/>
    <w:basedOn w:val="Standaard"/>
    <w:next w:val="Standaard"/>
    <w:link w:val="OndertitelTeken"/>
    <w:uiPriority w:val="11"/>
    <w:qFormat/>
    <w:rsid w:val="00EF7D62"/>
    <w:pPr>
      <w:spacing w:after="560" w:line="240" w:lineRule="auto"/>
      <w:jc w:val="center"/>
    </w:pPr>
    <w:rPr>
      <w:caps/>
      <w:spacing w:val="20"/>
      <w:sz w:val="18"/>
      <w:szCs w:val="18"/>
    </w:rPr>
  </w:style>
  <w:style w:type="character" w:customStyle="1" w:styleId="Kop1Teken">
    <w:name w:val="Kop 1 Teken"/>
    <w:basedOn w:val="Standaardalinea-lettertype"/>
    <w:link w:val="Kop1"/>
    <w:uiPriority w:val="9"/>
    <w:rsid w:val="00EF7D62"/>
    <w:rPr>
      <w:caps/>
      <w:color w:val="7B5719" w:themeColor="accent2" w:themeShade="80"/>
      <w:spacing w:val="20"/>
      <w:sz w:val="28"/>
      <w:szCs w:val="28"/>
    </w:rPr>
  </w:style>
  <w:style w:type="paragraph" w:styleId="Koptekst">
    <w:name w:val="header"/>
    <w:basedOn w:val="Standaard"/>
    <w:link w:val="KoptekstTeken"/>
    <w:uiPriority w:val="99"/>
    <w:unhideWhenUsed/>
    <w:qFormat/>
    <w:pPr>
      <w:spacing w:after="0" w:line="240" w:lineRule="auto"/>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qFormat/>
    <w:pPr>
      <w:spacing w:after="0" w:line="240" w:lineRule="auto"/>
    </w:pPr>
    <w:rPr>
      <w:b/>
      <w:spacing w:val="21"/>
      <w:sz w:val="26"/>
    </w:rPr>
  </w:style>
  <w:style w:type="character" w:customStyle="1" w:styleId="VoettekstTeken">
    <w:name w:val="Voettekst Teken"/>
    <w:basedOn w:val="Standaardalinea-lettertype"/>
    <w:link w:val="Voettekst"/>
    <w:uiPriority w:val="99"/>
    <w:rPr>
      <w:b/>
      <w:spacing w:val="21"/>
      <w:sz w:val="26"/>
    </w:rPr>
  </w:style>
  <w:style w:type="character" w:styleId="Tekstvantijdelijkeaanduiding">
    <w:name w:val="Placeholder Text"/>
    <w:basedOn w:val="Standaardalinea-lettertype"/>
    <w:uiPriority w:val="99"/>
    <w:semiHidden/>
    <w:rPr>
      <w:color w:val="808080"/>
    </w:rPr>
  </w:style>
  <w:style w:type="character" w:customStyle="1" w:styleId="Kop2Teken">
    <w:name w:val="Kop 2 Teken"/>
    <w:basedOn w:val="Standaardalinea-lettertype"/>
    <w:link w:val="Kop2"/>
    <w:uiPriority w:val="9"/>
    <w:rsid w:val="00EF7D62"/>
    <w:rPr>
      <w:caps/>
      <w:color w:val="7B5719" w:themeColor="accent2" w:themeShade="80"/>
      <w:spacing w:val="15"/>
      <w:sz w:val="24"/>
      <w:szCs w:val="24"/>
    </w:rPr>
  </w:style>
  <w:style w:type="character" w:customStyle="1" w:styleId="Kop5Teken">
    <w:name w:val="Kop 5 Teken"/>
    <w:basedOn w:val="Standaardalinea-lettertype"/>
    <w:link w:val="Kop5"/>
    <w:uiPriority w:val="9"/>
    <w:semiHidden/>
    <w:rsid w:val="00EF7D62"/>
    <w:rPr>
      <w:caps/>
      <w:color w:val="7A5718" w:themeColor="accent2" w:themeShade="7F"/>
      <w:spacing w:val="10"/>
    </w:rPr>
  </w:style>
  <w:style w:type="character" w:customStyle="1" w:styleId="Kop6Teken">
    <w:name w:val="Kop 6 Teken"/>
    <w:basedOn w:val="Standaardalinea-lettertype"/>
    <w:link w:val="Kop6"/>
    <w:uiPriority w:val="9"/>
    <w:semiHidden/>
    <w:rsid w:val="00EF7D62"/>
    <w:rPr>
      <w:caps/>
      <w:color w:val="B88325" w:themeColor="accent2" w:themeShade="BF"/>
      <w:spacing w:val="10"/>
    </w:rPr>
  </w:style>
  <w:style w:type="character" w:customStyle="1" w:styleId="Kop7Teken">
    <w:name w:val="Kop 7 Teken"/>
    <w:basedOn w:val="Standaardalinea-lettertype"/>
    <w:link w:val="Kop7"/>
    <w:uiPriority w:val="9"/>
    <w:semiHidden/>
    <w:rsid w:val="00EF7D62"/>
    <w:rPr>
      <w:i/>
      <w:iCs/>
      <w:caps/>
      <w:color w:val="B88325" w:themeColor="accent2" w:themeShade="BF"/>
      <w:spacing w:val="10"/>
    </w:rPr>
  </w:style>
  <w:style w:type="character" w:customStyle="1" w:styleId="Kop8Teken">
    <w:name w:val="Kop 8 Teken"/>
    <w:basedOn w:val="Standaardalinea-lettertype"/>
    <w:link w:val="Kop8"/>
    <w:uiPriority w:val="9"/>
    <w:semiHidden/>
    <w:rsid w:val="00EF7D62"/>
    <w:rPr>
      <w:caps/>
      <w:spacing w:val="10"/>
      <w:sz w:val="20"/>
      <w:szCs w:val="20"/>
    </w:rPr>
  </w:style>
  <w:style w:type="character" w:customStyle="1" w:styleId="Kop9Teken">
    <w:name w:val="Kop 9 Teken"/>
    <w:basedOn w:val="Standaardalinea-lettertype"/>
    <w:link w:val="Kop9"/>
    <w:uiPriority w:val="9"/>
    <w:semiHidden/>
    <w:rsid w:val="00EF7D62"/>
    <w:rPr>
      <w:i/>
      <w:iCs/>
      <w:caps/>
      <w:spacing w:val="10"/>
      <w:sz w:val="20"/>
      <w:szCs w:val="20"/>
    </w:rPr>
  </w:style>
  <w:style w:type="character" w:styleId="Nadruk">
    <w:name w:val="Emphasis"/>
    <w:uiPriority w:val="20"/>
    <w:qFormat/>
    <w:rsid w:val="00EF7D62"/>
    <w:rPr>
      <w:caps/>
      <w:spacing w:val="5"/>
      <w:sz w:val="20"/>
      <w:szCs w:val="20"/>
    </w:rPr>
  </w:style>
  <w:style w:type="character" w:customStyle="1" w:styleId="OndertitelTeken">
    <w:name w:val="Ondertitel Teken"/>
    <w:basedOn w:val="Standaardalinea-lettertype"/>
    <w:link w:val="Ondertitel"/>
    <w:uiPriority w:val="11"/>
    <w:rsid w:val="00EF7D62"/>
    <w:rPr>
      <w:caps/>
      <w:spacing w:val="20"/>
      <w:sz w:val="18"/>
      <w:szCs w:val="18"/>
    </w:rPr>
  </w:style>
  <w:style w:type="character" w:styleId="Zwaar">
    <w:name w:val="Strong"/>
    <w:uiPriority w:val="22"/>
    <w:qFormat/>
    <w:rsid w:val="00EF7D62"/>
    <w:rPr>
      <w:b/>
      <w:bCs/>
      <w:color w:val="B88325" w:themeColor="accent2" w:themeShade="BF"/>
      <w:spacing w:val="5"/>
    </w:rPr>
  </w:style>
  <w:style w:type="paragraph" w:styleId="Citaat">
    <w:name w:val="Quote"/>
    <w:basedOn w:val="Standaard"/>
    <w:next w:val="Standaard"/>
    <w:link w:val="CitaatTeken"/>
    <w:uiPriority w:val="29"/>
    <w:qFormat/>
    <w:rsid w:val="00EF7D62"/>
    <w:rPr>
      <w:i/>
      <w:iCs/>
    </w:rPr>
  </w:style>
  <w:style w:type="character" w:customStyle="1" w:styleId="CitaatTeken">
    <w:name w:val="Citaat Teken"/>
    <w:basedOn w:val="Standaardalinea-lettertype"/>
    <w:link w:val="Citaat"/>
    <w:uiPriority w:val="29"/>
    <w:rsid w:val="00EF7D62"/>
    <w:rPr>
      <w:i/>
      <w:iCs/>
    </w:rPr>
  </w:style>
  <w:style w:type="paragraph" w:styleId="Duidelijkcitaat">
    <w:name w:val="Intense Quote"/>
    <w:basedOn w:val="Standaard"/>
    <w:next w:val="Standaard"/>
    <w:link w:val="DuidelijkcitaatTeken"/>
    <w:uiPriority w:val="30"/>
    <w:qFormat/>
    <w:rsid w:val="00EF7D62"/>
    <w:pPr>
      <w:pBdr>
        <w:top w:val="dotted" w:sz="2" w:space="10" w:color="7B5719" w:themeColor="accent2" w:themeShade="80"/>
        <w:bottom w:val="dotted" w:sz="2" w:space="4" w:color="7B5719" w:themeColor="accent2" w:themeShade="80"/>
      </w:pBdr>
      <w:spacing w:before="160" w:line="300" w:lineRule="auto"/>
      <w:ind w:left="1440" w:right="1440"/>
    </w:pPr>
    <w:rPr>
      <w:caps/>
      <w:color w:val="7A5718" w:themeColor="accent2" w:themeShade="7F"/>
      <w:spacing w:val="5"/>
      <w:sz w:val="20"/>
      <w:szCs w:val="20"/>
    </w:rPr>
  </w:style>
  <w:style w:type="character" w:customStyle="1" w:styleId="DuidelijkcitaatTeken">
    <w:name w:val="Duidelijk citaat Teken"/>
    <w:basedOn w:val="Standaardalinea-lettertype"/>
    <w:link w:val="Duidelijkcitaat"/>
    <w:uiPriority w:val="30"/>
    <w:rsid w:val="00EF7D62"/>
    <w:rPr>
      <w:caps/>
      <w:color w:val="7A5718" w:themeColor="accent2" w:themeShade="7F"/>
      <w:spacing w:val="5"/>
      <w:sz w:val="20"/>
      <w:szCs w:val="20"/>
    </w:rPr>
  </w:style>
  <w:style w:type="character" w:styleId="Subtieleverwijzing">
    <w:name w:val="Subtle Reference"/>
    <w:basedOn w:val="Standaardalinea-lettertype"/>
    <w:uiPriority w:val="31"/>
    <w:qFormat/>
    <w:rsid w:val="00EF7D62"/>
    <w:rPr>
      <w:rFonts w:asciiTheme="minorHAnsi" w:eastAsiaTheme="minorEastAsia" w:hAnsiTheme="minorHAnsi" w:cstheme="minorBidi"/>
      <w:i/>
      <w:iCs/>
      <w:color w:val="7A5718" w:themeColor="accent2" w:themeShade="7F"/>
    </w:rPr>
  </w:style>
  <w:style w:type="character" w:styleId="Intensieveverwijzing">
    <w:name w:val="Intense Reference"/>
    <w:uiPriority w:val="32"/>
    <w:qFormat/>
    <w:rsid w:val="00EF7D62"/>
    <w:rPr>
      <w:rFonts w:asciiTheme="minorHAnsi" w:eastAsiaTheme="minorEastAsia" w:hAnsiTheme="minorHAnsi" w:cstheme="minorBidi"/>
      <w:b/>
      <w:bCs/>
      <w:i/>
      <w:iCs/>
      <w:color w:val="7A5718" w:themeColor="accent2" w:themeShade="7F"/>
    </w:rPr>
  </w:style>
  <w:style w:type="character" w:styleId="Titelvanboek">
    <w:name w:val="Book Title"/>
    <w:uiPriority w:val="33"/>
    <w:qFormat/>
    <w:rsid w:val="00EF7D62"/>
    <w:rPr>
      <w:caps/>
      <w:color w:val="7A5718" w:themeColor="accent2" w:themeShade="7F"/>
      <w:spacing w:val="5"/>
      <w:u w:color="7A5718" w:themeColor="accent2" w:themeShade="7F"/>
    </w:rPr>
  </w:style>
  <w:style w:type="paragraph" w:styleId="Bijschrift">
    <w:name w:val="caption"/>
    <w:basedOn w:val="Standaard"/>
    <w:next w:val="Standaard"/>
    <w:uiPriority w:val="35"/>
    <w:semiHidden/>
    <w:unhideWhenUsed/>
    <w:qFormat/>
    <w:rsid w:val="00EF7D62"/>
    <w:rPr>
      <w:caps/>
      <w:spacing w:val="10"/>
      <w:sz w:val="18"/>
      <w:szCs w:val="18"/>
    </w:rPr>
  </w:style>
  <w:style w:type="paragraph" w:customStyle="1" w:styleId="Contactgegevens">
    <w:name w:val="Contactgegevens"/>
    <w:basedOn w:val="Standaard"/>
    <w:uiPriority w:val="2"/>
    <w:qFormat/>
    <w:pPr>
      <w:spacing w:after="920"/>
      <w:contextualSpacing/>
    </w:pPr>
  </w:style>
  <w:style w:type="character" w:styleId="Subtielebenadr">
    <w:name w:val="Subtle Emphasis"/>
    <w:uiPriority w:val="19"/>
    <w:qFormat/>
    <w:rsid w:val="00EF7D62"/>
    <w:rPr>
      <w:i/>
      <w:iCs/>
    </w:rPr>
  </w:style>
  <w:style w:type="character" w:styleId="Intensievebenadr">
    <w:name w:val="Intense Emphasis"/>
    <w:uiPriority w:val="21"/>
    <w:qFormat/>
    <w:rsid w:val="00EF7D62"/>
    <w:rPr>
      <w:i/>
      <w:iCs/>
      <w:caps/>
      <w:spacing w:val="10"/>
      <w:sz w:val="20"/>
      <w:szCs w:val="20"/>
    </w:rPr>
  </w:style>
  <w:style w:type="paragraph" w:styleId="Kopvaninhoudsopgave">
    <w:name w:val="TOC Heading"/>
    <w:basedOn w:val="Kop1"/>
    <w:next w:val="Standaard"/>
    <w:uiPriority w:val="39"/>
    <w:semiHidden/>
    <w:unhideWhenUsed/>
    <w:qFormat/>
    <w:rsid w:val="00EF7D62"/>
    <w:pPr>
      <w:outlineLvl w:val="9"/>
    </w:pPr>
  </w:style>
  <w:style w:type="paragraph" w:styleId="Lijstalinea">
    <w:name w:val="List Paragraph"/>
    <w:basedOn w:val="Standaard"/>
    <w:uiPriority w:val="34"/>
    <w:qFormat/>
    <w:rsid w:val="00EF7D62"/>
    <w:pPr>
      <w:ind w:left="720"/>
      <w:contextualSpacing/>
    </w:pPr>
  </w:style>
  <w:style w:type="paragraph" w:customStyle="1" w:styleId="Naam">
    <w:name w:val="Naam"/>
    <w:basedOn w:val="Standaard"/>
    <w:link w:val="NaamChar"/>
    <w:uiPriority w:val="1"/>
    <w:qFormat/>
    <w:pPr>
      <w:spacing w:after="240" w:line="240" w:lineRule="auto"/>
      <w:contextualSpacing/>
    </w:pPr>
    <w:rPr>
      <w:b/>
      <w:caps/>
      <w:spacing w:val="21"/>
      <w:sz w:val="36"/>
    </w:rPr>
  </w:style>
  <w:style w:type="character" w:customStyle="1" w:styleId="NaamChar">
    <w:name w:val="Naam Char"/>
    <w:basedOn w:val="Standaardalinea-lettertype"/>
    <w:link w:val="Naam"/>
    <w:uiPriority w:val="1"/>
    <w:rPr>
      <w:b/>
      <w:caps/>
      <w:spacing w:val="21"/>
      <w:sz w:val="36"/>
    </w:rPr>
  </w:style>
  <w:style w:type="character" w:customStyle="1" w:styleId="Kop3Teken">
    <w:name w:val="Kop 3 Teken"/>
    <w:basedOn w:val="Standaardalinea-lettertype"/>
    <w:link w:val="Kop3"/>
    <w:uiPriority w:val="9"/>
    <w:rsid w:val="00EF7D62"/>
    <w:rPr>
      <w:caps/>
      <w:color w:val="7A5718" w:themeColor="accent2" w:themeShade="7F"/>
      <w:sz w:val="24"/>
      <w:szCs w:val="24"/>
    </w:rPr>
  </w:style>
  <w:style w:type="character" w:customStyle="1" w:styleId="Kop4Teken">
    <w:name w:val="Kop 4 Teken"/>
    <w:basedOn w:val="Standaardalinea-lettertype"/>
    <w:link w:val="Kop4"/>
    <w:uiPriority w:val="9"/>
    <w:semiHidden/>
    <w:rsid w:val="00EF7D62"/>
    <w:rPr>
      <w:caps/>
      <w:color w:val="7A5718" w:themeColor="accent2" w:themeShade="7F"/>
      <w:spacing w:val="10"/>
    </w:rPr>
  </w:style>
  <w:style w:type="character" w:styleId="Hyperlink">
    <w:name w:val="Hyperlink"/>
    <w:basedOn w:val="Standaardalinea-lettertype"/>
    <w:uiPriority w:val="99"/>
    <w:unhideWhenUsed/>
    <w:rsid w:val="00935A64"/>
    <w:rPr>
      <w:color w:val="3D859C" w:themeColor="hyperlink"/>
      <w:u w:val="single"/>
    </w:rPr>
  </w:style>
  <w:style w:type="paragraph" w:styleId="Datum">
    <w:name w:val="Date"/>
    <w:basedOn w:val="Standaard"/>
    <w:next w:val="Titel"/>
    <w:link w:val="DatumTeken"/>
    <w:uiPriority w:val="2"/>
    <w:semiHidden/>
    <w:unhideWhenUsed/>
    <w:qFormat/>
    <w:rsid w:val="00935A64"/>
    <w:pPr>
      <w:spacing w:after="360"/>
    </w:pPr>
    <w:rPr>
      <w:color w:val="9E4733" w:themeColor="accent1"/>
      <w:sz w:val="28"/>
    </w:rPr>
  </w:style>
  <w:style w:type="character" w:customStyle="1" w:styleId="DatumTeken">
    <w:name w:val="Datum Teken"/>
    <w:basedOn w:val="Standaardalinea-lettertype"/>
    <w:link w:val="Datum"/>
    <w:uiPriority w:val="2"/>
    <w:semiHidden/>
    <w:rsid w:val="00935A64"/>
    <w:rPr>
      <w:color w:val="9E4733" w:themeColor="accent1"/>
      <w:sz w:val="28"/>
    </w:rPr>
  </w:style>
  <w:style w:type="paragraph" w:styleId="Geenafstand">
    <w:name w:val="No Spacing"/>
    <w:basedOn w:val="Standaard"/>
    <w:link w:val="GeenafstandTeken"/>
    <w:uiPriority w:val="1"/>
    <w:qFormat/>
    <w:rsid w:val="00EF7D62"/>
    <w:pPr>
      <w:spacing w:after="0" w:line="240" w:lineRule="auto"/>
    </w:pPr>
  </w:style>
  <w:style w:type="character" w:customStyle="1" w:styleId="GeenafstandTeken">
    <w:name w:val="Geen afstand Teken"/>
    <w:basedOn w:val="Standaardalinea-lettertype"/>
    <w:link w:val="Geenafstand"/>
    <w:uiPriority w:val="1"/>
    <w:rsid w:val="00EF7D62"/>
  </w:style>
  <w:style w:type="paragraph" w:customStyle="1" w:styleId="PersonalName">
    <w:name w:val="Personal Name"/>
    <w:basedOn w:val="Titel"/>
    <w:rsid w:val="00EF7D62"/>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4105">
      <w:bodyDiv w:val="1"/>
      <w:marLeft w:val="0"/>
      <w:marRight w:val="0"/>
      <w:marTop w:val="0"/>
      <w:marBottom w:val="0"/>
      <w:divBdr>
        <w:top w:val="none" w:sz="0" w:space="0" w:color="auto"/>
        <w:left w:val="none" w:sz="0" w:space="0" w:color="auto"/>
        <w:bottom w:val="none" w:sz="0" w:space="0" w:color="auto"/>
        <w:right w:val="none" w:sz="0" w:space="0" w:color="auto"/>
      </w:divBdr>
      <w:divsChild>
        <w:div w:id="1118794257">
          <w:marLeft w:val="0"/>
          <w:marRight w:val="0"/>
          <w:marTop w:val="0"/>
          <w:marBottom w:val="0"/>
          <w:divBdr>
            <w:top w:val="none" w:sz="0" w:space="0" w:color="auto"/>
            <w:left w:val="single" w:sz="48" w:space="10" w:color="000000" w:themeColor="text1"/>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im@competa.com" TargetMode="External"/><Relationship Id="rId8" Type="http://schemas.openxmlformats.org/officeDocument/2006/relationships/hyperlink" Target="mailto:info@competa.nl" TargetMode="External"/><Relationship Id="rId9" Type="http://schemas.openxmlformats.org/officeDocument/2006/relationships/hyperlink" Target="http://www.competa.com/"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olafvansliedregt/Library/Containers/com.microsoft.Word/Data/Library/Caches/1043/TM10002079/Standaard%20cv.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Standaard cv.dotx</Template>
  <TotalTime>67</TotalTime>
  <Pages>10</Pages>
  <Words>1541</Words>
  <Characters>8481</Characters>
  <Application>Microsoft Macintosh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S</dc:creator>
  <cp:keywords/>
  <dc:description/>
  <cp:lastModifiedBy>Olaf S</cp:lastModifiedBy>
  <cp:revision>3</cp:revision>
  <dcterms:created xsi:type="dcterms:W3CDTF">2017-08-28T07:02:00Z</dcterms:created>
  <dcterms:modified xsi:type="dcterms:W3CDTF">2017-08-31T10:12:00Z</dcterms:modified>
</cp:coreProperties>
</file>