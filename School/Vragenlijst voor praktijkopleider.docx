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B0E5B" w14:textId="77777777" w:rsidR="001A7EDC" w:rsidRPr="00981F47" w:rsidRDefault="00D259EF">
      <w:pPr>
        <w:pStyle w:val="Kop1"/>
      </w:pPr>
      <w:r>
        <w:t>Vragenlijst voor praktijkopleider</w:t>
      </w:r>
    </w:p>
    <w:p w14:paraId="21626C29" w14:textId="77777777" w:rsidR="001A7EDC" w:rsidRPr="00484879" w:rsidRDefault="0055001B" w:rsidP="00761B2F">
      <w:pPr>
        <w:pStyle w:val="Lijstopsomteken"/>
        <w:rPr>
          <w:b/>
        </w:rPr>
      </w:pPr>
      <w:r w:rsidRPr="00484879">
        <w:rPr>
          <w:b/>
        </w:rPr>
        <w:t xml:space="preserve">Hoelang werk je al voor </w:t>
      </w:r>
      <w:proofErr w:type="spellStart"/>
      <w:r w:rsidRPr="00484879">
        <w:rPr>
          <w:b/>
        </w:rPr>
        <w:t>Competa</w:t>
      </w:r>
      <w:proofErr w:type="spellEnd"/>
      <w:r w:rsidRPr="00484879">
        <w:rPr>
          <w:b/>
        </w:rPr>
        <w:t>?</w:t>
      </w:r>
    </w:p>
    <w:p w14:paraId="57DC3616" w14:textId="77777777" w:rsidR="00484879" w:rsidRDefault="00484879" w:rsidP="00484879">
      <w:pPr>
        <w:pStyle w:val="Lijstopsomteken"/>
        <w:numPr>
          <w:ilvl w:val="0"/>
          <w:numId w:val="0"/>
        </w:numPr>
        <w:ind w:left="432"/>
      </w:pPr>
    </w:p>
    <w:p w14:paraId="3613D7FD" w14:textId="77777777" w:rsidR="008C400D" w:rsidRPr="00981F47" w:rsidRDefault="008C400D" w:rsidP="00761B2F">
      <w:pPr>
        <w:pStyle w:val="Lijstopsomteken"/>
      </w:pPr>
      <w:bookmarkStart w:id="0" w:name="_GoBack"/>
      <w:bookmarkEnd w:id="0"/>
    </w:p>
    <w:p w14:paraId="3251D143" w14:textId="77777777" w:rsidR="001A7EDC" w:rsidRPr="00981F47" w:rsidRDefault="001A7EDC">
      <w:pPr>
        <w:pStyle w:val="Kop2"/>
      </w:pPr>
    </w:p>
    <w:sectPr w:rsidR="001A7EDC" w:rsidRPr="00981F47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4D085" w14:textId="77777777" w:rsidR="00407569" w:rsidRDefault="00407569">
      <w:r>
        <w:separator/>
      </w:r>
    </w:p>
    <w:p w14:paraId="7A90439F" w14:textId="77777777" w:rsidR="00407569" w:rsidRDefault="00407569"/>
  </w:endnote>
  <w:endnote w:type="continuationSeparator" w:id="0">
    <w:p w14:paraId="28B9F63D" w14:textId="77777777" w:rsidR="00407569" w:rsidRDefault="00407569">
      <w:r>
        <w:continuationSeparator/>
      </w:r>
    </w:p>
    <w:p w14:paraId="01285CD4" w14:textId="77777777" w:rsidR="00407569" w:rsidRDefault="004075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9BF1E" w14:textId="77777777" w:rsidR="001A7EDC" w:rsidRDefault="00D9010B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3FA53" w14:textId="77777777" w:rsidR="00407569" w:rsidRDefault="00407569">
      <w:r>
        <w:separator/>
      </w:r>
    </w:p>
    <w:p w14:paraId="68B702AA" w14:textId="77777777" w:rsidR="00407569" w:rsidRDefault="00407569"/>
  </w:footnote>
  <w:footnote w:type="continuationSeparator" w:id="0">
    <w:p w14:paraId="7CCE3E42" w14:textId="77777777" w:rsidR="00407569" w:rsidRDefault="00407569">
      <w:r>
        <w:continuationSeparator/>
      </w:r>
    </w:p>
    <w:p w14:paraId="0F375308" w14:textId="77777777" w:rsidR="00407569" w:rsidRDefault="0040756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jstopsomtek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jstnummering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85"/>
    <w:rsid w:val="00093ADB"/>
    <w:rsid w:val="001A7EDC"/>
    <w:rsid w:val="00407569"/>
    <w:rsid w:val="00484879"/>
    <w:rsid w:val="0055001B"/>
    <w:rsid w:val="006E5385"/>
    <w:rsid w:val="00761B2F"/>
    <w:rsid w:val="008C400D"/>
    <w:rsid w:val="00981F47"/>
    <w:rsid w:val="00C55403"/>
    <w:rsid w:val="00D259EF"/>
    <w:rsid w:val="00D9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1D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nl-NL" w:eastAsia="ja-JP" w:bidi="nl-N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C55403"/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9"/>
    <w:qFormat/>
    <w:pPr>
      <w:numPr>
        <w:numId w:val="3"/>
      </w:numPr>
    </w:p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jstnummering">
    <w:name w:val="List Number"/>
    <w:basedOn w:val="Standaard"/>
    <w:uiPriority w:val="9"/>
    <w:qFormat/>
    <w:pPr>
      <w:numPr>
        <w:numId w:val="4"/>
      </w:numPr>
    </w:pPr>
  </w:style>
  <w:style w:type="paragraph" w:styleId="Koptekst">
    <w:name w:val="header"/>
    <w:basedOn w:val="Standaard"/>
    <w:link w:val="KoptekstTeken"/>
    <w:uiPriority w:val="99"/>
    <w:unhideWhenUsed/>
    <w:qFormat/>
    <w:pPr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</w:style>
  <w:style w:type="paragraph" w:styleId="Voettekst">
    <w:name w:val="footer"/>
    <w:basedOn w:val="Standaard"/>
    <w:link w:val="VoettekstTeken"/>
    <w:uiPriority w:val="99"/>
    <w:unhideWhenUsed/>
    <w:qFormat/>
    <w:pPr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link w:val="TitelTeke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Ondertitel">
    <w:name w:val="Subtitle"/>
    <w:basedOn w:val="Standaard"/>
    <w:link w:val="OndertitelTeke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OndertitelTeken">
    <w:name w:val="Ondertitel Teken"/>
    <w:basedOn w:val="Standaardalinea-lettertype"/>
    <w:link w:val="Ondertitel"/>
    <w:uiPriority w:val="11"/>
    <w:semiHidden/>
    <w:rPr>
      <w:rFonts w:eastAsiaTheme="minorEastAsia"/>
      <w:caps/>
      <w:sz w:val="4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ielebenadr">
    <w:name w:val="Subtle Emphasis"/>
    <w:basedOn w:val="Standaardalinea-lettertype"/>
    <w:uiPriority w:val="19"/>
    <w:semiHidden/>
    <w:unhideWhenUsed/>
    <w:qFormat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evebenadr">
    <w:name w:val="Intense Emphasis"/>
    <w:basedOn w:val="Standaardalinea-lettertype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</w:rPr>
  </w:style>
  <w:style w:type="paragraph" w:styleId="Citaat">
    <w:name w:val="Quote"/>
    <w:basedOn w:val="Standaard"/>
    <w:next w:val="Standaard"/>
    <w:link w:val="CitaatTeke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atTeken">
    <w:name w:val="Citaat Teken"/>
    <w:basedOn w:val="Standaardalinea-lettertype"/>
    <w:link w:val="Citaat"/>
    <w:uiPriority w:val="29"/>
    <w:semiHidden/>
    <w:rPr>
      <w:i/>
      <w:iCs/>
      <w:sz w:val="36"/>
    </w:rPr>
  </w:style>
  <w:style w:type="paragraph" w:styleId="Duidelijkcitaat">
    <w:name w:val="Intense Quote"/>
    <w:basedOn w:val="Standaard"/>
    <w:next w:val="Standaard"/>
    <w:link w:val="DuidelijkcitaatTeke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semiHidden/>
    <w:rPr>
      <w:b/>
      <w:i/>
      <w:iCs/>
      <w:sz w:val="36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lafvansliedregt/Library/Containers/com.microsoft.Word/Data/Library/Caches/1043/TM10002086/Notities%20mak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jstopsomtek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76"/>
    <w:rsid w:val="007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83E72B725B94F4CA2710B0D5A15767C">
    <w:name w:val="A83E72B725B94F4CA2710B0D5A15767C"/>
  </w:style>
  <w:style w:type="paragraph" w:styleId="Lijstopsomteken">
    <w:name w:val="List Bullet"/>
    <w:basedOn w:val="Standaard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nl-NL"/>
    </w:rPr>
  </w:style>
  <w:style w:type="paragraph" w:customStyle="1" w:styleId="042BE48C1D02314D8EA6EFE901F797DB">
    <w:name w:val="042BE48C1D02314D8EA6EFE901F797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Notities maken.dotx</Template>
  <TotalTime>4</TotalTime>
  <Pages>1</Pages>
  <Words>10</Words>
  <Characters>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S</dc:creator>
  <cp:keywords/>
  <dc:description/>
  <cp:lastModifiedBy>Olaf S</cp:lastModifiedBy>
  <cp:revision>1</cp:revision>
  <dcterms:created xsi:type="dcterms:W3CDTF">2017-08-25T06:14:00Z</dcterms:created>
  <dcterms:modified xsi:type="dcterms:W3CDTF">2017-08-25T06:29:00Z</dcterms:modified>
</cp:coreProperties>
</file>